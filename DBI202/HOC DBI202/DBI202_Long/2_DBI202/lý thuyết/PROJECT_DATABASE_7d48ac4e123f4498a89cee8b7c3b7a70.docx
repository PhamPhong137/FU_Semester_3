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0150343"/>
        <w:docPartObj>
          <w:docPartGallery w:val="Cover Pages"/>
          <w:docPartUnique/>
        </w:docPartObj>
      </w:sdtPr>
      <w:sdtEndPr>
        <w:rPr>
          <w:noProof/>
          <w:color w:val="775F55" w:themeColor="text2"/>
          <w:sz w:val="32"/>
          <w:szCs w:val="32"/>
        </w:rPr>
      </w:sdtEndPr>
      <w:sdtContent>
        <w:p w14:paraId="1B7F1CE5" w14:textId="77777777" w:rsidR="00E40333" w:rsidRDefault="007F1DAB">
          <w:pPr>
            <w:rPr>
              <w:noProof/>
              <w:color w:val="775F55" w:themeColor="text2"/>
              <w:sz w:val="32"/>
              <w:szCs w:val="32"/>
            </w:rPr>
          </w:pPr>
          <w:r>
            <w:rPr>
              <w:noProof/>
            </w:rPr>
            <mc:AlternateContent>
              <mc:Choice Requires="wps">
                <w:drawing>
                  <wp:anchor distT="0" distB="0" distL="114300" distR="114300" simplePos="0" relativeHeight="251663360" behindDoc="0" locked="0" layoutInCell="1" allowOverlap="1" wp14:anchorId="5DE37ACD" wp14:editId="7AEAEF53">
                    <wp:simplePos x="0" y="0"/>
                    <wp:positionH relativeFrom="margin">
                      <wp:align>right</wp:align>
                    </wp:positionH>
                    <wp:positionV relativeFrom="paragraph">
                      <wp:posOffset>4819650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14:paraId="7BA46371" w14:textId="77777777" w:rsidR="00C0403A" w:rsidRPr="007F1DAB" w:rsidRDefault="00C0403A">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37ACD" id="_x0000_t202" coordsize="21600,21600" o:spt="202" path="m,l,21600r21600,l21600,xe">
                    <v:stroke joinstyle="miter"/>
                    <v:path gradientshapeok="t" o:connecttype="rect"/>
                  </v:shapetype>
                  <v:shape id="Text Box 2" o:spid="_x0000_s1026" type="#_x0000_t202" style="position:absolute;left:0;text-align:left;margin-left:374.8pt;margin-top:379.5pt;width:426pt;height:9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" fillcolor="white [3201]" strokeweight=".5pt">
                    <v:textbox>
                      <w:txbxContent>
                        <w:p w14:paraId="7BA46371" w14:textId="77777777" w:rsidR="00C0403A" w:rsidRPr="007F1DAB" w:rsidRDefault="00C0403A">
                          <w:pPr>
                            <w:ind w:left="0"/>
                            <w:rPr>
                              <w:b/>
                              <w:sz w:val="144"/>
                            </w:rPr>
                          </w:pPr>
                          <w:r w:rsidRPr="007F1DAB">
                            <w:rPr>
                              <w:b/>
                              <w:sz w:val="144"/>
                            </w:rPr>
                            <w:t>ASSIGNMENT</w:t>
                          </w:r>
                        </w:p>
                      </w:txbxContent>
                    </v:textbox>
                    <w10:wrap anchorx="margin"/>
                  </v:shape>
                </w:pict>
              </mc:Fallback>
            </mc:AlternateContent>
          </w:r>
          <w:r w:rsidR="00C0403A">
            <w:rPr>
              <w:noProof/>
            </w:rPr>
            <mc:AlternateContent>
              <mc:Choice Requires="wps">
                <w:drawing>
                  <wp:anchor distT="0" distB="0" distL="114300" distR="114300" simplePos="0" relativeHeight="251661312" behindDoc="0" locked="1" layoutInCell="1" allowOverlap="1" wp14:anchorId="21EC2FBA" wp14:editId="7CEFADAF">
                    <wp:simplePos x="0" y="0"/>
                    <wp:positionH relativeFrom="margin">
                      <wp:align>right</wp:align>
                    </wp:positionH>
                    <wp:positionV relativeFrom="page">
                      <wp:posOffset>7934325</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984EF" w14:textId="77777777" w:rsidR="00C0403A" w:rsidRDefault="00C0403A" w:rsidP="005F40AD">
                                <w:pPr>
                                  <w:pStyle w:val="Subtitle"/>
                                  <w:jc w:val="left"/>
                                </w:pPr>
                                <w:r>
                                  <w:t xml:space="preserve">Student name: Pham Ngoc Hoa   | SE05740  </w:t>
                                </w:r>
                              </w:p>
                              <w:p w14:paraId="20DDA050" w14:textId="77777777" w:rsidR="00C0403A" w:rsidRDefault="00C0403A" w:rsidP="005F40AD">
                                <w:pPr>
                                  <w:pStyle w:val="Subtitle"/>
                                  <w:jc w:val="left"/>
                                </w:pPr>
                                <w:r>
                                  <w:t xml:space="preserve">Student name: nguyen hai </w:t>
                                </w:r>
                                <w:proofErr w:type="gramStart"/>
                                <w:r>
                                  <w:t>nam  |</w:t>
                                </w:r>
                                <w:proofErr w:type="gramEnd"/>
                                <w:r>
                                  <w:t xml:space="preserve"> se05123</w:t>
                                </w:r>
                              </w:p>
                              <w:p w14:paraId="715BEE95" w14:textId="77777777" w:rsidR="00C0403A" w:rsidRDefault="00C0403A"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Teacher: nguyen quynh chi</w:t>
                                    </w:r>
                                  </w:sdtContent>
                                </w:sdt>
                              </w:p>
                              <w:p w14:paraId="6EDCBBF1" w14:textId="77777777" w:rsidR="00C0403A" w:rsidRDefault="00C0403A">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21EC2FBA" id="Text Box 35" o:spid="_x0000_s1027" type="#_x0000_t202" alt="Presenter, company name and address" style="position:absolute;left:0;text-align:left;margin-left:401.8pt;margin-top:624.75pt;width:453pt;height:95.8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" filled="f" stroked="f" strokeweight=".5pt">
                    <v:textbox inset="0,0,0,0">
                      <w:txbxContent>
                        <w:p w14:paraId="312984EF" w14:textId="77777777" w:rsidR="00C0403A" w:rsidRDefault="00C0403A" w:rsidP="005F40AD">
                          <w:pPr>
                            <w:pStyle w:val="Subtitle"/>
                            <w:jc w:val="left"/>
                          </w:pPr>
                          <w:r>
                            <w:t xml:space="preserve">Student name: Pham Ngoc Hoa   | SE05740  </w:t>
                          </w:r>
                        </w:p>
                        <w:p w14:paraId="20DDA050" w14:textId="77777777" w:rsidR="00C0403A" w:rsidRDefault="00C0403A" w:rsidP="005F40AD">
                          <w:pPr>
                            <w:pStyle w:val="Subtitle"/>
                            <w:jc w:val="left"/>
                          </w:pPr>
                          <w:r>
                            <w:t xml:space="preserve">Student name: nguyen hai </w:t>
                          </w:r>
                          <w:proofErr w:type="gramStart"/>
                          <w:r>
                            <w:t>nam  |</w:t>
                          </w:r>
                          <w:proofErr w:type="gramEnd"/>
                          <w:r>
                            <w:t xml:space="preserve"> se05123</w:t>
                          </w:r>
                        </w:p>
                        <w:p w14:paraId="715BEE95" w14:textId="77777777" w:rsidR="00C0403A" w:rsidRDefault="00C0403A"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Teacher: nguyen quynh chi</w:t>
                              </w:r>
                            </w:sdtContent>
                          </w:sdt>
                        </w:p>
                        <w:p w14:paraId="6EDCBBF1" w14:textId="77777777" w:rsidR="00C0403A" w:rsidRDefault="00C0403A">
                          <w:pPr>
                            <w:pStyle w:val="Contactinfo"/>
                          </w:pPr>
                        </w:p>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0288" behindDoc="0" locked="1" layoutInCell="1" allowOverlap="1" wp14:anchorId="11E71ED8" wp14:editId="6A96F924">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E9F8D" w14:textId="77777777" w:rsidR="00C0403A" w:rsidRDefault="00C0403A">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33ABBA17" w14:textId="77777777" w:rsidR="00C0403A" w:rsidRDefault="00C0403A">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5E0EE456" w14:textId="77777777" w:rsidR="00C0403A" w:rsidRDefault="00C0403A" w:rsidP="00A73DDF">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1E71ED8" id="Text Box 37" o:spid="_x0000_s1028"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" filled="f" stroked="f" strokeweight=".5pt">
                    <v:textbox inset="0,0,0,0">
                      <w:txbxContent>
                        <w:p w14:paraId="4C2E9F8D" w14:textId="77777777" w:rsidR="00C0403A" w:rsidRDefault="00C0403A">
                          <w:pPr>
                            <w:pStyle w:val="Logo"/>
                          </w:pPr>
                        </w:p>
                        <w:sdt>
                          <w:sdt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33ABBA17" w14:textId="77777777" w:rsidR="00C0403A" w:rsidRDefault="00C0403A">
                              <w:pPr>
                                <w:pStyle w:val="Title"/>
                              </w:pPr>
                              <w: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5E0EE456" w14:textId="77777777" w:rsidR="00C0403A" w:rsidRDefault="00C0403A" w:rsidP="00A73DDF">
                              <w:pPr>
                                <w:pStyle w:val="Subtitle"/>
                                <w:ind w:right="632"/>
                              </w:pPr>
                              <w:r>
                                <w:t xml:space="preserve">     </w:t>
                              </w:r>
                            </w:p>
                          </w:sdtContent>
                        </w:sdt>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2336" behindDoc="0" locked="1" layoutInCell="1" allowOverlap="1" wp14:anchorId="3CE0CE84" wp14:editId="175F8223">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D67D72B" w14:textId="77777777" w:rsidR="00C0403A" w:rsidRDefault="00C0403A">
                                    <w:pPr>
                                      <w:pStyle w:val="Subtitle"/>
                                    </w:pPr>
                                    <w:r>
                                      <w:t>March 20,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CE0CE84"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D67D72B" w14:textId="77777777" w:rsidR="00C0403A" w:rsidRDefault="00C0403A">
                              <w:pPr>
                                <w:pStyle w:val="Subtitle"/>
                              </w:pPr>
                              <w:r>
                                <w:t>March 20, 2018</w:t>
                              </w:r>
                            </w:p>
                          </w:sdtContent>
                        </w:sdt>
                      </w:txbxContent>
                    </v:textbox>
                    <w10:wrap type="square" anchorx="margin" anchory="page"/>
                    <w10:anchorlock/>
                  </v:shape>
                </w:pict>
              </mc:Fallback>
            </mc:AlternateContent>
          </w:r>
          <w:r w:rsidR="00C0403A">
            <w:rPr>
              <w:noProof/>
            </w:rPr>
            <mc:AlternateContent>
              <mc:Choice Requires="wpg">
                <w:drawing>
                  <wp:anchor distT="0" distB="0" distL="114300" distR="114300" simplePos="0" relativeHeight="251659264" behindDoc="0" locked="0" layoutInCell="1" allowOverlap="1" wp14:anchorId="46102692" wp14:editId="74A48F2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p>
      </w:sdtContent>
    </w:sdt>
    <w:p w14:paraId="768436F5" w14:textId="77777777" w:rsidR="009D7AFD" w:rsidRDefault="0002114B" w:rsidP="003F38A0">
      <w:pPr>
        <w:pStyle w:val="Heading1"/>
        <w:rPr>
          <w:noProof/>
        </w:rPr>
      </w:pPr>
      <w:r w:rsidRPr="0002114B">
        <w:rPr>
          <w:noProof/>
        </w:rPr>
        <w:lastRenderedPageBreak/>
        <w:t>TABLE OF CONTENTS</w:t>
      </w:r>
    </w:p>
    <w:p w14:paraId="493D56EE" w14:textId="77777777" w:rsidR="00126286" w:rsidRDefault="00CD0FBC" w:rsidP="00126286">
      <w:pPr>
        <w:pStyle w:val="Heading2"/>
        <w:numPr>
          <w:ilvl w:val="0"/>
          <w:numId w:val="4"/>
        </w:numPr>
      </w:pPr>
      <w:r>
        <w:t>INTRODUCE THE PROBLEM</w:t>
      </w:r>
      <w:r w:rsidR="00126286">
        <w:t>…………………………………………………………………………………………….</w:t>
      </w:r>
    </w:p>
    <w:p w14:paraId="513CC11A" w14:textId="77777777" w:rsidR="00126286" w:rsidRPr="003F38A0" w:rsidRDefault="003F38A0" w:rsidP="003F38A0">
      <w:pPr>
        <w:pStyle w:val="Heading3"/>
        <w:numPr>
          <w:ilvl w:val="0"/>
          <w:numId w:val="7"/>
        </w:numPr>
      </w:pPr>
      <w:r>
        <w:t>Descr</w:t>
      </w:r>
      <w:r w:rsidR="00126286" w:rsidRPr="003F38A0">
        <w:t>ibe the problem</w:t>
      </w:r>
      <w:r w:rsidR="00D91ED2">
        <w:t>……………………………………………………………………………………………………….</w:t>
      </w:r>
    </w:p>
    <w:p w14:paraId="22C8D7B7" w14:textId="77777777" w:rsidR="00126286" w:rsidRDefault="00126286" w:rsidP="003F38A0">
      <w:pPr>
        <w:pStyle w:val="Heading3"/>
        <w:numPr>
          <w:ilvl w:val="0"/>
          <w:numId w:val="7"/>
        </w:numPr>
      </w:pPr>
      <w:r w:rsidRPr="003F38A0">
        <w:t>Management objectives</w:t>
      </w:r>
      <w:r w:rsidR="00D91ED2">
        <w:t>…………………………………………………………………………………………………..</w:t>
      </w:r>
    </w:p>
    <w:p w14:paraId="0E085615" w14:textId="77777777" w:rsidR="00030971" w:rsidRDefault="00030971" w:rsidP="00030971"/>
    <w:p w14:paraId="70DB2BDB" w14:textId="77777777" w:rsidR="00030971" w:rsidRDefault="00030971" w:rsidP="00030971">
      <w:pPr>
        <w:pStyle w:val="Heading2"/>
        <w:numPr>
          <w:ilvl w:val="0"/>
          <w:numId w:val="4"/>
        </w:numPr>
      </w:pPr>
      <w:r>
        <w:t>entity – relationship – er</w:t>
      </w:r>
      <w:r w:rsidR="00E329C3">
        <w:t>…………………………………………………………………………………………</w:t>
      </w:r>
    </w:p>
    <w:p w14:paraId="232E74A9" w14:textId="77777777" w:rsidR="00030971" w:rsidRDefault="0023324A" w:rsidP="001B076B">
      <w:pPr>
        <w:pStyle w:val="Heading3"/>
        <w:numPr>
          <w:ilvl w:val="0"/>
          <w:numId w:val="8"/>
        </w:numPr>
      </w:pPr>
      <w:r>
        <w:t>difinITION</w:t>
      </w:r>
      <w:r w:rsidR="004A2475">
        <w:t xml:space="preserve"> </w:t>
      </w:r>
      <w:r w:rsidR="007F618E">
        <w:t>entity – attribut</w:t>
      </w:r>
      <w:r w:rsidR="00E329C3">
        <w:t>E…………………………………………………………………………………………..</w:t>
      </w:r>
    </w:p>
    <w:p w14:paraId="483E33DD" w14:textId="77777777" w:rsidR="00C77E24" w:rsidRDefault="00E575C2" w:rsidP="00C77E24">
      <w:pPr>
        <w:pStyle w:val="Heading3"/>
        <w:numPr>
          <w:ilvl w:val="0"/>
          <w:numId w:val="8"/>
        </w:numPr>
      </w:pPr>
      <w:r>
        <w:t>set-up entity – relationship…………………………………………………………………………………………….</w:t>
      </w:r>
    </w:p>
    <w:p w14:paraId="15586F2B" w14:textId="77777777" w:rsidR="00C77E24" w:rsidRDefault="00C77E24" w:rsidP="00C77E24"/>
    <w:p w14:paraId="7CAD7BD7" w14:textId="77777777" w:rsidR="00C77E24" w:rsidRDefault="00766126" w:rsidP="00766126">
      <w:pPr>
        <w:pStyle w:val="Heading2"/>
        <w:numPr>
          <w:ilvl w:val="0"/>
          <w:numId w:val="4"/>
        </w:numPr>
      </w:pPr>
      <w:r>
        <w:t>data dictionary………………………………………………………………………………………………………….</w:t>
      </w:r>
    </w:p>
    <w:p w14:paraId="2674E24A" w14:textId="77777777" w:rsidR="00766126" w:rsidRDefault="0023324A" w:rsidP="0023324A">
      <w:pPr>
        <w:pStyle w:val="Heading3"/>
        <w:numPr>
          <w:ilvl w:val="0"/>
          <w:numId w:val="9"/>
        </w:numPr>
      </w:pPr>
      <w:r>
        <w:t>DEFINITION OF TABLES………………………………………………………………………………………………………….</w:t>
      </w:r>
    </w:p>
    <w:p w14:paraId="6D19FC09" w14:textId="77777777" w:rsidR="0023324A" w:rsidRPr="0023324A" w:rsidRDefault="0023324A" w:rsidP="0023324A">
      <w:pPr>
        <w:pStyle w:val="Heading3"/>
        <w:numPr>
          <w:ilvl w:val="0"/>
          <w:numId w:val="10"/>
        </w:numPr>
      </w:pPr>
      <w:r>
        <w:t>SET-UP TRIGGER…………………………………………………………………………………………………………………….</w:t>
      </w:r>
    </w:p>
    <w:p w14:paraId="18E6C63B" w14:textId="77777777" w:rsidR="00CD0FBC" w:rsidRPr="00CD0FBC" w:rsidRDefault="00CD0FBC" w:rsidP="00CD0FBC">
      <w:pPr>
        <w:rPr>
          <w:b/>
          <w:noProof/>
          <w:color w:val="94B6D2" w:themeColor="accent1"/>
          <w:sz w:val="32"/>
          <w:szCs w:val="32"/>
        </w:rPr>
      </w:pPr>
    </w:p>
    <w:p w14:paraId="684F7AB5" w14:textId="77777777" w:rsidR="009D7AFD" w:rsidRDefault="009D7AFD">
      <w:pPr>
        <w:rPr>
          <w:noProof/>
          <w:color w:val="775F55" w:themeColor="text2"/>
          <w:sz w:val="32"/>
          <w:szCs w:val="32"/>
        </w:rPr>
      </w:pPr>
    </w:p>
    <w:p w14:paraId="4C235136" w14:textId="77777777" w:rsidR="009D7AFD" w:rsidRDefault="009D7AFD">
      <w:pPr>
        <w:rPr>
          <w:noProof/>
          <w:color w:val="775F55" w:themeColor="text2"/>
          <w:sz w:val="32"/>
          <w:szCs w:val="32"/>
        </w:rPr>
      </w:pPr>
    </w:p>
    <w:p w14:paraId="01EF6E32" w14:textId="77777777" w:rsidR="009D7AFD" w:rsidRDefault="009D7AFD">
      <w:pPr>
        <w:rPr>
          <w:noProof/>
          <w:color w:val="775F55" w:themeColor="text2"/>
          <w:sz w:val="32"/>
          <w:szCs w:val="32"/>
        </w:rPr>
      </w:pPr>
    </w:p>
    <w:p w14:paraId="59632504" w14:textId="77777777" w:rsidR="009D7AFD" w:rsidRDefault="009D7AFD">
      <w:pPr>
        <w:rPr>
          <w:noProof/>
          <w:color w:val="775F55" w:themeColor="text2"/>
          <w:sz w:val="32"/>
          <w:szCs w:val="32"/>
        </w:rPr>
      </w:pPr>
    </w:p>
    <w:p w14:paraId="4B8FF4C7" w14:textId="77777777" w:rsidR="009D7AFD" w:rsidRDefault="009D7AFD">
      <w:pPr>
        <w:rPr>
          <w:noProof/>
          <w:color w:val="775F55" w:themeColor="text2"/>
          <w:sz w:val="32"/>
          <w:szCs w:val="32"/>
        </w:rPr>
      </w:pPr>
    </w:p>
    <w:p w14:paraId="6CAE5D78" w14:textId="77777777" w:rsidR="009D7AFD" w:rsidRDefault="009D7AFD">
      <w:pPr>
        <w:rPr>
          <w:noProof/>
          <w:color w:val="775F55" w:themeColor="text2"/>
          <w:sz w:val="32"/>
          <w:szCs w:val="32"/>
        </w:rPr>
      </w:pPr>
    </w:p>
    <w:p w14:paraId="7844A300" w14:textId="77777777" w:rsidR="009D7AFD" w:rsidRDefault="009D7AFD">
      <w:pPr>
        <w:rPr>
          <w:noProof/>
          <w:color w:val="775F55" w:themeColor="text2"/>
          <w:sz w:val="32"/>
          <w:szCs w:val="32"/>
        </w:rPr>
      </w:pPr>
    </w:p>
    <w:p w14:paraId="7C2E321B" w14:textId="77777777" w:rsidR="009D7AFD" w:rsidRDefault="009D7AFD">
      <w:pPr>
        <w:rPr>
          <w:noProof/>
          <w:color w:val="775F55" w:themeColor="text2"/>
          <w:sz w:val="32"/>
          <w:szCs w:val="32"/>
        </w:rPr>
      </w:pPr>
    </w:p>
    <w:p w14:paraId="1345206F" w14:textId="77777777" w:rsidR="009D7AFD" w:rsidRDefault="009D7AFD">
      <w:pPr>
        <w:rPr>
          <w:noProof/>
          <w:color w:val="775F55" w:themeColor="text2"/>
          <w:sz w:val="32"/>
          <w:szCs w:val="32"/>
        </w:rPr>
      </w:pPr>
    </w:p>
    <w:p w14:paraId="5DFA0815" w14:textId="77777777" w:rsidR="009D7AFD" w:rsidRDefault="009D7AFD">
      <w:pPr>
        <w:rPr>
          <w:noProof/>
          <w:color w:val="775F55" w:themeColor="text2"/>
          <w:sz w:val="32"/>
          <w:szCs w:val="32"/>
        </w:rPr>
      </w:pPr>
    </w:p>
    <w:p w14:paraId="5C14EB96" w14:textId="77777777" w:rsidR="009D7AFD" w:rsidRDefault="009D7AFD">
      <w:pPr>
        <w:rPr>
          <w:noProof/>
          <w:color w:val="775F55" w:themeColor="text2"/>
          <w:sz w:val="32"/>
          <w:szCs w:val="32"/>
        </w:rPr>
      </w:pPr>
    </w:p>
    <w:p w14:paraId="299ED128" w14:textId="77777777" w:rsidR="009D7AFD" w:rsidRDefault="009D7AFD">
      <w:pPr>
        <w:rPr>
          <w:noProof/>
          <w:color w:val="775F55" w:themeColor="text2"/>
          <w:sz w:val="32"/>
          <w:szCs w:val="32"/>
        </w:rPr>
      </w:pPr>
    </w:p>
    <w:p w14:paraId="4CCAA214" w14:textId="77777777" w:rsidR="009D7AFD" w:rsidRDefault="009D7AFD">
      <w:pPr>
        <w:rPr>
          <w:noProof/>
          <w:color w:val="775F55" w:themeColor="text2"/>
          <w:sz w:val="32"/>
          <w:szCs w:val="32"/>
        </w:rPr>
      </w:pPr>
    </w:p>
    <w:p w14:paraId="14B8BC19" w14:textId="77777777" w:rsidR="009D7AFD" w:rsidRDefault="009D7AFD">
      <w:pPr>
        <w:rPr>
          <w:noProof/>
          <w:color w:val="775F55" w:themeColor="text2"/>
          <w:sz w:val="32"/>
          <w:szCs w:val="32"/>
        </w:rPr>
      </w:pPr>
    </w:p>
    <w:p w14:paraId="0E14D4F7" w14:textId="77777777" w:rsidR="009D7AFD" w:rsidRDefault="009D7AFD">
      <w:pPr>
        <w:rPr>
          <w:noProof/>
          <w:color w:val="775F55" w:themeColor="text2"/>
          <w:sz w:val="32"/>
          <w:szCs w:val="32"/>
        </w:rPr>
      </w:pPr>
    </w:p>
    <w:p w14:paraId="503ABEF4" w14:textId="77777777" w:rsidR="009D7AFD" w:rsidRDefault="0067695E" w:rsidP="0067695E">
      <w:pPr>
        <w:pStyle w:val="Heading1"/>
        <w:numPr>
          <w:ilvl w:val="0"/>
          <w:numId w:val="11"/>
        </w:numPr>
      </w:pPr>
      <w:r>
        <w:lastRenderedPageBreak/>
        <w:t>INTRODUCE THE PROBLEM</w:t>
      </w:r>
    </w:p>
    <w:p w14:paraId="78BC6B75" w14:textId="77777777" w:rsidR="0067695E" w:rsidRDefault="0067695E" w:rsidP="0087456C">
      <w:pPr>
        <w:pStyle w:val="Heading2"/>
        <w:numPr>
          <w:ilvl w:val="0"/>
          <w:numId w:val="19"/>
        </w:numPr>
      </w:pPr>
      <w:r>
        <w:t>Descr</w:t>
      </w:r>
      <w:r w:rsidRPr="003F38A0">
        <w:t>ibe the problem</w:t>
      </w:r>
    </w:p>
    <w:p w14:paraId="6F735905" w14:textId="77777777" w:rsidR="002244D6" w:rsidRDefault="00600DB4" w:rsidP="002244D6">
      <w:r>
        <w:t xml:space="preserve">Nowadays, Students in FPT University almost live in </w:t>
      </w:r>
      <w:r w:rsidR="00101197">
        <w:t>five</w:t>
      </w:r>
      <w:r>
        <w:t xml:space="preserve"> Dom, there are A, B, C, D, F and have some guard to manager it. </w:t>
      </w:r>
      <w:proofErr w:type="gramStart"/>
      <w:r w:rsidR="000F3CF9">
        <w:t>But,</w:t>
      </w:r>
      <w:proofErr w:type="gramEnd"/>
      <w:r w:rsidR="000F3CF9">
        <w:t xml:space="preserve"> it is still have not database system for manage dorm. After the actual survey, the result are as follows:</w:t>
      </w:r>
    </w:p>
    <w:p w14:paraId="372AF5D9" w14:textId="77777777" w:rsidR="00AF3897" w:rsidRDefault="00AF3897" w:rsidP="00AF3897">
      <w:pPr>
        <w:pStyle w:val="ListParagraph"/>
        <w:numPr>
          <w:ilvl w:val="0"/>
          <w:numId w:val="13"/>
        </w:numPr>
      </w:pPr>
      <w:r>
        <w:t xml:space="preserve">Student live in room of </w:t>
      </w:r>
      <w:proofErr w:type="spellStart"/>
      <w:r>
        <w:t>dom</w:t>
      </w:r>
      <w:proofErr w:type="spellEnd"/>
      <w:r>
        <w:t>, each  room have one or more student, however at one point an student is only live in one room.</w:t>
      </w:r>
    </w:p>
    <w:p w14:paraId="0626685E" w14:textId="77777777" w:rsidR="00250FC2" w:rsidRDefault="00250FC2" w:rsidP="00AF3897">
      <w:pPr>
        <w:pStyle w:val="ListParagraph"/>
        <w:numPr>
          <w:ilvl w:val="0"/>
          <w:numId w:val="13"/>
        </w:numPr>
      </w:pPr>
      <w:r>
        <w:t xml:space="preserve">The head of each room is </w:t>
      </w:r>
      <w:proofErr w:type="gramStart"/>
      <w:r>
        <w:t>an</w:t>
      </w:r>
      <w:proofErr w:type="gramEnd"/>
      <w:r>
        <w:t xml:space="preserve"> student who is the head of the department. </w:t>
      </w:r>
      <w:r w:rsidR="00764C80">
        <w:t xml:space="preserve">And every student is managed by </w:t>
      </w:r>
      <w:proofErr w:type="gramStart"/>
      <w:r w:rsidR="00764C80">
        <w:t>an</w:t>
      </w:r>
      <w:proofErr w:type="gramEnd"/>
      <w:r w:rsidR="00764C80">
        <w:t xml:space="preserve"> </w:t>
      </w:r>
      <w:r w:rsidR="00BC14FB">
        <w:t>guard</w:t>
      </w:r>
      <w:r w:rsidR="002B2731">
        <w:t>.</w:t>
      </w:r>
    </w:p>
    <w:p w14:paraId="0A7E8C28" w14:textId="77777777" w:rsidR="00A14129" w:rsidRDefault="009B114F" w:rsidP="00AF3897">
      <w:pPr>
        <w:pStyle w:val="ListParagraph"/>
        <w:numPr>
          <w:ilvl w:val="0"/>
          <w:numId w:val="13"/>
        </w:numPr>
      </w:pPr>
      <w:r>
        <w:t xml:space="preserve">Guard records information about students, including: </w:t>
      </w:r>
      <w:r w:rsidR="005C227E">
        <w:t xml:space="preserve">student code, </w:t>
      </w:r>
      <w:r>
        <w:t>first name, last name, email, phone, gender</w:t>
      </w:r>
      <w:r w:rsidR="003E218B">
        <w:t>, course, roles.</w:t>
      </w:r>
      <w:r w:rsidR="002B1D06">
        <w:t xml:space="preserve"> Character of the student are “</w:t>
      </w:r>
      <w:proofErr w:type="gramStart"/>
      <w:r w:rsidR="002B1D06">
        <w:t>M”(</w:t>
      </w:r>
      <w:proofErr w:type="gramEnd"/>
      <w:r w:rsidR="002B1D06">
        <w:t>Boy) of ”F”(Girl).</w:t>
      </w:r>
      <w:r w:rsidR="00F3596D">
        <w:t xml:space="preserve"> Phone number </w:t>
      </w:r>
      <w:proofErr w:type="spellStart"/>
      <w:r w:rsidR="00F3596D">
        <w:t>can not</w:t>
      </w:r>
      <w:proofErr w:type="spellEnd"/>
      <w:r w:rsidR="00F3596D">
        <w:t xml:space="preserve"> greater than 11 digits.</w:t>
      </w:r>
    </w:p>
    <w:p w14:paraId="33D3A23D" w14:textId="77777777" w:rsidR="005E474C" w:rsidRDefault="005E474C" w:rsidP="00AF3897">
      <w:pPr>
        <w:pStyle w:val="ListParagraph"/>
        <w:numPr>
          <w:ilvl w:val="0"/>
          <w:numId w:val="13"/>
        </w:numPr>
      </w:pPr>
      <w:r>
        <w:t xml:space="preserve">Gender of student </w:t>
      </w:r>
      <w:r w:rsidR="00B40317">
        <w:t>have to equal gender of room.</w:t>
      </w:r>
    </w:p>
    <w:p w14:paraId="5903D17B" w14:textId="77777777" w:rsidR="00F3596D" w:rsidRDefault="00FA2DFB" w:rsidP="00AF3897">
      <w:pPr>
        <w:pStyle w:val="ListParagraph"/>
        <w:numPr>
          <w:ilvl w:val="0"/>
          <w:numId w:val="13"/>
        </w:numPr>
      </w:pPr>
      <w:r>
        <w:t xml:space="preserve">Guard also needs to manager number penalize to calculate fines by day or month. </w:t>
      </w:r>
      <w:r w:rsidR="0043465E">
        <w:t>Ca</w:t>
      </w:r>
      <w:r w:rsidR="00430E49">
        <w:t>l</w:t>
      </w:r>
      <w:r w:rsidR="0043465E">
        <w:t>culate the amount of money owed by the student due to violation of regulations.</w:t>
      </w:r>
    </w:p>
    <w:p w14:paraId="028834ED" w14:textId="77777777" w:rsidR="003E218B" w:rsidRDefault="00F61D01" w:rsidP="00AF3897">
      <w:pPr>
        <w:pStyle w:val="ListParagraph"/>
        <w:numPr>
          <w:ilvl w:val="0"/>
          <w:numId w:val="13"/>
        </w:numPr>
      </w:pPr>
      <w:r>
        <w:t>Each pe</w:t>
      </w:r>
      <w:r w:rsidR="005C227E">
        <w:t>nalty include</w:t>
      </w:r>
      <w:r w:rsidR="00892BE2">
        <w:t>:</w:t>
      </w:r>
      <w:r>
        <w:t xml:space="preserve"> name of student is fined, type of penalize and quantity.</w:t>
      </w:r>
      <w:r w:rsidR="004E0666">
        <w:t xml:space="preserve"> </w:t>
      </w:r>
    </w:p>
    <w:p w14:paraId="3E632863" w14:textId="77777777" w:rsidR="0019517E" w:rsidRDefault="0006057B" w:rsidP="00C90B26">
      <w:pPr>
        <w:pStyle w:val="ListParagraph"/>
        <w:numPr>
          <w:ilvl w:val="0"/>
          <w:numId w:val="13"/>
        </w:numPr>
      </w:pPr>
      <w:r>
        <w:t xml:space="preserve">Student can register live in a room when number of bed is empty, that student have to pay for register.  </w:t>
      </w:r>
      <w:r w:rsidR="00C90B26">
        <w:t>Check Price are “1” (</w:t>
      </w:r>
      <w:r w:rsidR="00C90B26" w:rsidRPr="00C90B26">
        <w:t>have paid</w:t>
      </w:r>
      <w:r w:rsidR="00C90B26">
        <w:t>) or “0” (not paid)</w:t>
      </w:r>
      <w:r w:rsidR="00F24743">
        <w:t>.</w:t>
      </w:r>
    </w:p>
    <w:p w14:paraId="7D1131F5" w14:textId="77777777" w:rsidR="00D57002" w:rsidRDefault="005C227E" w:rsidP="00C90B26">
      <w:pPr>
        <w:pStyle w:val="ListParagraph"/>
        <w:numPr>
          <w:ilvl w:val="0"/>
          <w:numId w:val="13"/>
        </w:numPr>
      </w:pPr>
      <w:r>
        <w:t xml:space="preserve">Information for register include: </w:t>
      </w:r>
      <w:r w:rsidR="004D020E">
        <w:t>room code</w:t>
      </w:r>
      <w:r>
        <w:t>,</w:t>
      </w:r>
      <w:r w:rsidR="004D020E">
        <w:t xml:space="preserve"> student code, date that student was check – </w:t>
      </w:r>
      <w:proofErr w:type="gramStart"/>
      <w:r w:rsidR="004D020E">
        <w:t>in ,</w:t>
      </w:r>
      <w:proofErr w:type="gramEnd"/>
      <w:r w:rsidR="004D020E">
        <w:t xml:space="preserve"> day that student was check-out.</w:t>
      </w:r>
    </w:p>
    <w:p w14:paraId="17B68C9A" w14:textId="77777777" w:rsidR="00C97978" w:rsidRDefault="005C227E" w:rsidP="00C90B26">
      <w:pPr>
        <w:pStyle w:val="ListParagraph"/>
        <w:numPr>
          <w:ilvl w:val="0"/>
          <w:numId w:val="13"/>
        </w:numPr>
      </w:pPr>
      <w:r>
        <w:t xml:space="preserve"> </w:t>
      </w:r>
      <w:r w:rsidR="008358B9">
        <w:t xml:space="preserve">Each room can 6 to 12 people live together, </w:t>
      </w:r>
      <w:r w:rsidR="00C76163">
        <w:t xml:space="preserve">each </w:t>
      </w:r>
      <w:proofErr w:type="spellStart"/>
      <w:r w:rsidR="00C76163">
        <w:t>dom</w:t>
      </w:r>
      <w:proofErr w:type="spellEnd"/>
      <w:r w:rsidR="00C76163">
        <w:t xml:space="preserve"> have one or more </w:t>
      </w:r>
      <w:proofErr w:type="spellStart"/>
      <w:r w:rsidR="00C76163">
        <w:t>dom</w:t>
      </w:r>
      <w:proofErr w:type="spellEnd"/>
      <w:r w:rsidR="00C76163">
        <w:t>, however at one point an room is only is in one dom.</w:t>
      </w:r>
    </w:p>
    <w:p w14:paraId="513CA884" w14:textId="77777777" w:rsidR="008878F2" w:rsidRDefault="005E474C" w:rsidP="00C90B26">
      <w:pPr>
        <w:pStyle w:val="ListParagraph"/>
        <w:numPr>
          <w:ilvl w:val="0"/>
          <w:numId w:val="13"/>
        </w:numPr>
      </w:pPr>
      <w:r>
        <w:t xml:space="preserve">Room code </w:t>
      </w:r>
      <w:r w:rsidR="005718B8">
        <w:t xml:space="preserve">is combination by Name Dome and Floor and number of room and number of bed. Example: a2055, it </w:t>
      </w:r>
      <w:proofErr w:type="gramStart"/>
      <w:r w:rsidR="005718B8">
        <w:t>mean</w:t>
      </w:r>
      <w:proofErr w:type="gramEnd"/>
      <w:r w:rsidR="005718B8">
        <w:t xml:space="preserve"> dome a, floor 2, room 05, bed 5.</w:t>
      </w:r>
    </w:p>
    <w:p w14:paraId="1F19AF1D" w14:textId="77777777" w:rsidR="00735C06" w:rsidRDefault="007A7D33" w:rsidP="00C90B26">
      <w:pPr>
        <w:pStyle w:val="ListParagraph"/>
        <w:numPr>
          <w:ilvl w:val="0"/>
          <w:numId w:val="13"/>
        </w:numPr>
      </w:pPr>
      <w:r>
        <w:t xml:space="preserve">Information of room include: room code, </w:t>
      </w:r>
      <w:r w:rsidR="00FE2B6F">
        <w:t>location, number bed, gender, status bed.</w:t>
      </w:r>
    </w:p>
    <w:p w14:paraId="375FB93D" w14:textId="77777777" w:rsidR="00F65DB6" w:rsidRDefault="00ED2731" w:rsidP="00C90B26">
      <w:pPr>
        <w:pStyle w:val="ListParagraph"/>
        <w:numPr>
          <w:ilvl w:val="0"/>
          <w:numId w:val="13"/>
        </w:numPr>
      </w:pPr>
      <w:r>
        <w:t>Location of the room are “L” (Left) or “R” (Right)</w:t>
      </w:r>
      <w:r w:rsidR="000B7B99">
        <w:t>.</w:t>
      </w:r>
    </w:p>
    <w:p w14:paraId="6E521A7F" w14:textId="77777777" w:rsidR="00ED7A56" w:rsidRDefault="00ED7A56" w:rsidP="00C90B26">
      <w:pPr>
        <w:pStyle w:val="ListParagraph"/>
        <w:numPr>
          <w:ilvl w:val="0"/>
          <w:numId w:val="13"/>
        </w:numPr>
      </w:pPr>
      <w:r>
        <w:t xml:space="preserve">Status bed of room are “1” (This bed is empty, student can register live in this bed) or ”0” (This bed is registered, student </w:t>
      </w:r>
      <w:proofErr w:type="spellStart"/>
      <w:r>
        <w:t>can not</w:t>
      </w:r>
      <w:proofErr w:type="spellEnd"/>
      <w:r>
        <w:t xml:space="preserve"> register in this bed).</w:t>
      </w:r>
    </w:p>
    <w:p w14:paraId="5ECF62F6" w14:textId="77777777" w:rsidR="00CE5095" w:rsidRDefault="00DE6AFA" w:rsidP="00C90B26">
      <w:pPr>
        <w:pStyle w:val="ListParagraph"/>
        <w:numPr>
          <w:ilvl w:val="0"/>
          <w:numId w:val="13"/>
        </w:numPr>
      </w:pPr>
      <w:r>
        <w:t xml:space="preserve">Guard also need </w:t>
      </w:r>
      <w:r w:rsidR="003B216B">
        <w:t xml:space="preserve">to manager </w:t>
      </w:r>
      <w:r w:rsidR="00896AFC">
        <w:t xml:space="preserve">facilities in FPT University to call fixer to fix </w:t>
      </w:r>
      <w:r w:rsidR="008D0872">
        <w:t>the rooms are broken to student continue to live safe.</w:t>
      </w:r>
    </w:p>
    <w:p w14:paraId="551455B3" w14:textId="77777777" w:rsidR="00892BE2" w:rsidRDefault="00B07F28" w:rsidP="00C90B26">
      <w:pPr>
        <w:pStyle w:val="ListParagraph"/>
        <w:numPr>
          <w:ilvl w:val="0"/>
          <w:numId w:val="13"/>
        </w:numPr>
      </w:pPr>
      <w:r>
        <w:t xml:space="preserve">Items of room can need fix example: light bulb, </w:t>
      </w:r>
      <w:proofErr w:type="gramStart"/>
      <w:r>
        <w:t>table,…</w:t>
      </w:r>
      <w:proofErr w:type="gramEnd"/>
      <w:r>
        <w:t xml:space="preserve"> </w:t>
      </w:r>
      <w:proofErr w:type="spellStart"/>
      <w:r>
        <w:t>ect</w:t>
      </w:r>
      <w:proofErr w:type="spellEnd"/>
      <w:r>
        <w:t xml:space="preserve">. Each item </w:t>
      </w:r>
      <w:proofErr w:type="spellStart"/>
      <w:r>
        <w:t>inclue</w:t>
      </w:r>
      <w:proofErr w:type="spellEnd"/>
      <w:r>
        <w:t>: Item code, name of things need fix, content fix.</w:t>
      </w:r>
    </w:p>
    <w:p w14:paraId="0828A82C" w14:textId="77777777" w:rsidR="00BC36EE" w:rsidRDefault="000E31C0" w:rsidP="00436BF5">
      <w:pPr>
        <w:pStyle w:val="ListParagraph"/>
        <w:numPr>
          <w:ilvl w:val="0"/>
          <w:numId w:val="13"/>
        </w:numPr>
      </w:pPr>
      <w:r>
        <w:t xml:space="preserve">Fix detail include: </w:t>
      </w:r>
      <w:r w:rsidR="00E815E9">
        <w:t xml:space="preserve">room code, </w:t>
      </w:r>
      <w:r w:rsidR="0069357E">
        <w:t xml:space="preserve">item code, </w:t>
      </w:r>
      <w:r w:rsidR="0060380A">
        <w:t xml:space="preserve">name of fixer, </w:t>
      </w:r>
      <w:r w:rsidR="003D2BBD">
        <w:t>day reported malfunction</w:t>
      </w:r>
      <w:r w:rsidR="00DC27F2">
        <w:t>, day fix malfunction,</w:t>
      </w:r>
      <w:r w:rsidR="00436BF5">
        <w:t xml:space="preserve"> status are “1” (</w:t>
      </w:r>
      <w:proofErr w:type="gramStart"/>
      <w:r w:rsidR="00436BF5">
        <w:t>fixe)  or</w:t>
      </w:r>
      <w:proofErr w:type="gramEnd"/>
      <w:r w:rsidR="00436BF5">
        <w:t xml:space="preserve"> “0” (not fixed)</w:t>
      </w:r>
      <w:r w:rsidR="006A1EAE">
        <w:t xml:space="preserve">, quantity the same thing is broken, and price for pay fix that </w:t>
      </w:r>
      <w:r w:rsidR="009B0F86">
        <w:t>each thing</w:t>
      </w:r>
      <w:r w:rsidR="006A1EAE">
        <w:t>.</w:t>
      </w:r>
    </w:p>
    <w:p w14:paraId="1AC841EE" w14:textId="77777777" w:rsidR="008650FC" w:rsidRDefault="008A53F6" w:rsidP="00436BF5">
      <w:pPr>
        <w:pStyle w:val="ListParagraph"/>
        <w:numPr>
          <w:ilvl w:val="0"/>
          <w:numId w:val="13"/>
        </w:numPr>
      </w:pPr>
      <w:r>
        <w:t xml:space="preserve">Guard manage </w:t>
      </w:r>
      <w:proofErr w:type="spellStart"/>
      <w:r>
        <w:t>dom</w:t>
      </w:r>
      <w:proofErr w:type="spellEnd"/>
      <w:r>
        <w:t xml:space="preserve">, each </w:t>
      </w:r>
      <w:proofErr w:type="spellStart"/>
      <w:r>
        <w:t>dom</w:t>
      </w:r>
      <w:proofErr w:type="spellEnd"/>
      <w:r>
        <w:t xml:space="preserve"> have one or more guard manage, however at</w:t>
      </w:r>
      <w:r w:rsidR="0068221D">
        <w:t xml:space="preserve"> one point an guard is only manage</w:t>
      </w:r>
      <w:r>
        <w:t xml:space="preserve"> in one room. </w:t>
      </w:r>
    </w:p>
    <w:p w14:paraId="0F9605CE" w14:textId="77777777" w:rsidR="008A0A70" w:rsidRDefault="008A0A70" w:rsidP="00436BF5">
      <w:pPr>
        <w:pStyle w:val="ListParagraph"/>
        <w:numPr>
          <w:ilvl w:val="0"/>
          <w:numId w:val="13"/>
        </w:numPr>
      </w:pPr>
      <w:r>
        <w:t>Information of guard include: guard code, first name of guard, last name of guard, email of guard, phone of guard, and guard can manage guard.</w:t>
      </w:r>
    </w:p>
    <w:p w14:paraId="0969681C" w14:textId="77777777" w:rsidR="008C0619" w:rsidRPr="002244D6" w:rsidRDefault="008C0619" w:rsidP="008C0619">
      <w:pPr>
        <w:pStyle w:val="ListParagraph"/>
        <w:numPr>
          <w:ilvl w:val="0"/>
          <w:numId w:val="13"/>
        </w:numPr>
      </w:pPr>
      <w:r>
        <w:t xml:space="preserve">Information of </w:t>
      </w:r>
      <w:proofErr w:type="spellStart"/>
      <w:r>
        <w:t>dom</w:t>
      </w:r>
      <w:proofErr w:type="spellEnd"/>
      <w:r>
        <w:t xml:space="preserve"> include: name of </w:t>
      </w:r>
      <w:proofErr w:type="spellStart"/>
      <w:r>
        <w:t>dom</w:t>
      </w:r>
      <w:proofErr w:type="spellEnd"/>
      <w:r>
        <w:t>, maximum people can live in that room, price have to pay for each</w:t>
      </w:r>
      <w:r w:rsidRPr="008C0619">
        <w:t xml:space="preserve"> semester</w:t>
      </w:r>
      <w:r>
        <w:t>.</w:t>
      </w:r>
    </w:p>
    <w:p w14:paraId="2BCBBD76" w14:textId="77777777" w:rsidR="009D7AFD" w:rsidRDefault="009D7AFD">
      <w:pPr>
        <w:rPr>
          <w:noProof/>
          <w:color w:val="775F55" w:themeColor="text2"/>
          <w:sz w:val="32"/>
          <w:szCs w:val="32"/>
        </w:rPr>
      </w:pPr>
    </w:p>
    <w:p w14:paraId="42300FB0" w14:textId="77777777" w:rsidR="009D7AFD" w:rsidRDefault="009D7AFD">
      <w:pPr>
        <w:rPr>
          <w:noProof/>
          <w:color w:val="775F55" w:themeColor="text2"/>
          <w:sz w:val="32"/>
          <w:szCs w:val="32"/>
        </w:rPr>
      </w:pPr>
    </w:p>
    <w:p w14:paraId="48D6B924" w14:textId="77777777" w:rsidR="009D7AFD" w:rsidRPr="00CD5EFE" w:rsidRDefault="003939F9" w:rsidP="003939F9">
      <w:pPr>
        <w:rPr>
          <w:b/>
        </w:rPr>
      </w:pPr>
      <w:r w:rsidRPr="00CD5EFE">
        <w:rPr>
          <w:b/>
        </w:rPr>
        <w:lastRenderedPageBreak/>
        <w:t xml:space="preserve">Request: </w:t>
      </w:r>
    </w:p>
    <w:p w14:paraId="70896AA0" w14:textId="77777777" w:rsidR="00ED2752" w:rsidRDefault="00DB493D" w:rsidP="00DB493D">
      <w:pPr>
        <w:pStyle w:val="ListParagraph"/>
        <w:numPr>
          <w:ilvl w:val="0"/>
          <w:numId w:val="16"/>
        </w:numPr>
        <w:rPr>
          <w:noProof/>
        </w:rPr>
      </w:pPr>
      <w:r>
        <w:rPr>
          <w:noProof/>
        </w:rPr>
        <w:t xml:space="preserve">Daily, </w:t>
      </w:r>
      <w:r w:rsidR="00964DA3">
        <w:rPr>
          <w:noProof/>
        </w:rPr>
        <w:t>guard need to caculate the total sutdent fined, caculate the total money.</w:t>
      </w:r>
    </w:p>
    <w:p w14:paraId="62CC6014" w14:textId="77777777" w:rsidR="00EE0348" w:rsidRDefault="0007070B" w:rsidP="00DB493D">
      <w:pPr>
        <w:pStyle w:val="ListParagraph"/>
        <w:numPr>
          <w:ilvl w:val="0"/>
          <w:numId w:val="16"/>
        </w:numPr>
        <w:rPr>
          <w:noProof/>
        </w:rPr>
      </w:pPr>
      <w:r>
        <w:rPr>
          <w:noProof/>
        </w:rPr>
        <w:t>Guard need check day student check-in, check out, day report item broken.</w:t>
      </w:r>
    </w:p>
    <w:p w14:paraId="558EC518" w14:textId="77777777" w:rsidR="009D7FA4" w:rsidRDefault="009D7FA4" w:rsidP="00DB493D">
      <w:pPr>
        <w:pStyle w:val="ListParagraph"/>
        <w:numPr>
          <w:ilvl w:val="0"/>
          <w:numId w:val="16"/>
        </w:numPr>
        <w:rPr>
          <w:noProof/>
        </w:rPr>
      </w:pPr>
      <w:r>
        <w:rPr>
          <w:noProof/>
        </w:rPr>
        <w:t>Monthly, guard need to count and display student not pay money for room.</w:t>
      </w:r>
    </w:p>
    <w:p w14:paraId="612BFDC9" w14:textId="77777777" w:rsidR="00311007" w:rsidRDefault="00FC0F88" w:rsidP="00DB493D">
      <w:pPr>
        <w:pStyle w:val="ListParagraph"/>
        <w:numPr>
          <w:ilvl w:val="0"/>
          <w:numId w:val="16"/>
        </w:numPr>
        <w:rPr>
          <w:noProof/>
        </w:rPr>
      </w:pPr>
      <w:r>
        <w:rPr>
          <w:noProof/>
        </w:rPr>
        <w:t>Monthly, guard need cacule total amount collected.</w:t>
      </w:r>
    </w:p>
    <w:p w14:paraId="6FB40094" w14:textId="77777777" w:rsidR="00E87D1E" w:rsidRDefault="00E87D1E" w:rsidP="00DB493D">
      <w:pPr>
        <w:pStyle w:val="ListParagraph"/>
        <w:numPr>
          <w:ilvl w:val="0"/>
          <w:numId w:val="16"/>
        </w:numPr>
        <w:rPr>
          <w:noProof/>
        </w:rPr>
      </w:pPr>
      <w:r>
        <w:rPr>
          <w:noProof/>
        </w:rPr>
        <w:t>Guard can check information of student.</w:t>
      </w:r>
    </w:p>
    <w:p w14:paraId="67871191" w14:textId="77777777" w:rsidR="00DB7CFD" w:rsidRDefault="00DB7CFD" w:rsidP="00DB493D">
      <w:pPr>
        <w:pStyle w:val="ListParagraph"/>
        <w:numPr>
          <w:ilvl w:val="0"/>
          <w:numId w:val="16"/>
        </w:numPr>
        <w:rPr>
          <w:noProof/>
        </w:rPr>
      </w:pPr>
      <w:r>
        <w:rPr>
          <w:noProof/>
        </w:rPr>
        <w:t>Guard can check room is emty for student register.</w:t>
      </w:r>
    </w:p>
    <w:p w14:paraId="43B9E5C8" w14:textId="77777777" w:rsidR="00DB7CFD" w:rsidRPr="00ED2752" w:rsidRDefault="001F7947" w:rsidP="00DB493D">
      <w:pPr>
        <w:pStyle w:val="ListParagraph"/>
        <w:numPr>
          <w:ilvl w:val="0"/>
          <w:numId w:val="16"/>
        </w:numPr>
        <w:rPr>
          <w:noProof/>
        </w:rPr>
      </w:pPr>
      <w:r>
        <w:rPr>
          <w:noProof/>
        </w:rPr>
        <w:t>Guard can check item broken in dom, in room to call fixer.</w:t>
      </w:r>
    </w:p>
    <w:p w14:paraId="4DB0F808" w14:textId="77777777" w:rsidR="009D7AFD" w:rsidRDefault="00320B55" w:rsidP="0087456C">
      <w:pPr>
        <w:pStyle w:val="Heading2"/>
        <w:numPr>
          <w:ilvl w:val="0"/>
          <w:numId w:val="19"/>
        </w:numPr>
      </w:pPr>
      <w:r w:rsidRPr="003F38A0">
        <w:t>Management objectives</w:t>
      </w:r>
    </w:p>
    <w:p w14:paraId="19282499" w14:textId="77777777" w:rsidR="005E6C09" w:rsidRDefault="00B54E40" w:rsidP="00142881">
      <w:pPr>
        <w:pStyle w:val="ListParagraph"/>
        <w:numPr>
          <w:ilvl w:val="0"/>
          <w:numId w:val="17"/>
        </w:numPr>
      </w:pPr>
      <w:r>
        <w:t xml:space="preserve">Manage </w:t>
      </w:r>
      <w:r w:rsidR="002F2F24">
        <w:t>student and change of students.</w:t>
      </w:r>
    </w:p>
    <w:p w14:paraId="3410C551" w14:textId="77777777" w:rsidR="00E612A3" w:rsidRDefault="00217012" w:rsidP="00142881">
      <w:pPr>
        <w:pStyle w:val="ListParagraph"/>
        <w:numPr>
          <w:ilvl w:val="0"/>
          <w:numId w:val="17"/>
        </w:numPr>
      </w:pPr>
      <w:r>
        <w:t>Manage</w:t>
      </w:r>
      <w:r w:rsidR="00C448A1">
        <w:t xml:space="preserve"> penalize and calculate money fined.</w:t>
      </w:r>
    </w:p>
    <w:p w14:paraId="026E9610" w14:textId="77777777" w:rsidR="00A82CBE" w:rsidRDefault="00F17C3E" w:rsidP="00142881">
      <w:pPr>
        <w:pStyle w:val="ListParagraph"/>
        <w:numPr>
          <w:ilvl w:val="0"/>
          <w:numId w:val="17"/>
        </w:numPr>
      </w:pPr>
      <w:proofErr w:type="gramStart"/>
      <w:r>
        <w:t>Manage  room</w:t>
      </w:r>
      <w:proofErr w:type="gramEnd"/>
      <w:r>
        <w:t xml:space="preserve"> for student register.</w:t>
      </w:r>
    </w:p>
    <w:p w14:paraId="677F8AEC" w14:textId="77777777" w:rsidR="00F17C3E" w:rsidRDefault="00F17C3E" w:rsidP="00142881">
      <w:pPr>
        <w:pStyle w:val="ListParagraph"/>
        <w:numPr>
          <w:ilvl w:val="0"/>
          <w:numId w:val="17"/>
        </w:numPr>
      </w:pPr>
      <w:r>
        <w:t>Manage items broken to fix.</w:t>
      </w:r>
    </w:p>
    <w:p w14:paraId="230178E6" w14:textId="77777777" w:rsidR="00AF1496" w:rsidRDefault="003A74D5" w:rsidP="00AF1496">
      <w:pPr>
        <w:rPr>
          <w:b/>
          <w:lang w:val="vi-VN"/>
        </w:rPr>
      </w:pPr>
      <w:r>
        <w:rPr>
          <w:b/>
          <w:lang w:val="vi-VN"/>
        </w:rPr>
        <w:t>Important output</w:t>
      </w:r>
    </w:p>
    <w:p w14:paraId="0A87CF06" w14:textId="77777777" w:rsidR="00AD60F1" w:rsidRPr="00943DFE" w:rsidRDefault="009058B4" w:rsidP="00C377EA">
      <w:pPr>
        <w:pStyle w:val="ListParagraph"/>
        <w:numPr>
          <w:ilvl w:val="0"/>
          <w:numId w:val="18"/>
        </w:numPr>
        <w:rPr>
          <w:b/>
          <w:lang w:val="vi-VN"/>
        </w:rPr>
      </w:pPr>
      <w:r>
        <w:rPr>
          <w:lang w:val="vi-VN"/>
        </w:rPr>
        <w:t>Total money for fined of each student.</w:t>
      </w:r>
    </w:p>
    <w:p w14:paraId="171DC6E4" w14:textId="77777777" w:rsidR="00943DFE" w:rsidRPr="00943DFE" w:rsidRDefault="00943DFE" w:rsidP="00C377EA">
      <w:pPr>
        <w:pStyle w:val="ListParagraph"/>
        <w:numPr>
          <w:ilvl w:val="0"/>
          <w:numId w:val="18"/>
        </w:numPr>
        <w:rPr>
          <w:b/>
          <w:lang w:val="vi-VN"/>
        </w:rPr>
      </w:pPr>
      <w:r>
        <w:rPr>
          <w:lang w:val="vi-VN"/>
        </w:rPr>
        <w:t>Count number room is empty.</w:t>
      </w:r>
    </w:p>
    <w:p w14:paraId="6C63C4A9" w14:textId="77777777" w:rsidR="00943DFE" w:rsidRPr="00943DFE" w:rsidRDefault="00943DFE" w:rsidP="00C377EA">
      <w:pPr>
        <w:pStyle w:val="ListParagraph"/>
        <w:numPr>
          <w:ilvl w:val="0"/>
          <w:numId w:val="18"/>
        </w:numPr>
        <w:rPr>
          <w:b/>
          <w:lang w:val="vi-VN"/>
        </w:rPr>
      </w:pPr>
      <w:r>
        <w:rPr>
          <w:lang w:val="vi-VN"/>
        </w:rPr>
        <w:t>Count number room have items broken.</w:t>
      </w:r>
    </w:p>
    <w:p w14:paraId="4A7C6B33" w14:textId="77777777" w:rsidR="00943DFE" w:rsidRPr="00E90B2B" w:rsidRDefault="00943DFE" w:rsidP="00E90B2B">
      <w:pPr>
        <w:ind w:left="432"/>
        <w:rPr>
          <w:b/>
          <w:lang w:val="vi-VN"/>
        </w:rPr>
      </w:pPr>
    </w:p>
    <w:p w14:paraId="22295B45" w14:textId="77777777" w:rsidR="009D7AFD" w:rsidRDefault="009D7AFD">
      <w:pPr>
        <w:rPr>
          <w:noProof/>
          <w:color w:val="775F55" w:themeColor="text2"/>
          <w:sz w:val="32"/>
          <w:szCs w:val="32"/>
        </w:rPr>
      </w:pPr>
    </w:p>
    <w:p w14:paraId="279F3471" w14:textId="77777777" w:rsidR="009D7AFD" w:rsidRDefault="009D7AFD">
      <w:pPr>
        <w:rPr>
          <w:noProof/>
          <w:color w:val="775F55" w:themeColor="text2"/>
          <w:sz w:val="32"/>
          <w:szCs w:val="32"/>
        </w:rPr>
      </w:pPr>
    </w:p>
    <w:p w14:paraId="21ABACBE" w14:textId="77777777" w:rsidR="009D7AFD" w:rsidRDefault="009D7AFD">
      <w:pPr>
        <w:rPr>
          <w:noProof/>
          <w:color w:val="775F55" w:themeColor="text2"/>
          <w:sz w:val="32"/>
          <w:szCs w:val="32"/>
        </w:rPr>
      </w:pPr>
    </w:p>
    <w:p w14:paraId="520EB8C2" w14:textId="77777777" w:rsidR="009D7AFD" w:rsidRDefault="009D7AFD">
      <w:pPr>
        <w:rPr>
          <w:noProof/>
          <w:color w:val="775F55" w:themeColor="text2"/>
          <w:sz w:val="32"/>
          <w:szCs w:val="32"/>
        </w:rPr>
      </w:pPr>
    </w:p>
    <w:p w14:paraId="19D2CC1C" w14:textId="77777777" w:rsidR="009D7AFD" w:rsidRDefault="009D7AFD">
      <w:pPr>
        <w:rPr>
          <w:noProof/>
          <w:color w:val="775F55" w:themeColor="text2"/>
          <w:sz w:val="32"/>
          <w:szCs w:val="32"/>
        </w:rPr>
      </w:pPr>
    </w:p>
    <w:p w14:paraId="46ED1BA6" w14:textId="77777777" w:rsidR="009D7AFD" w:rsidRDefault="009D7AFD">
      <w:pPr>
        <w:rPr>
          <w:noProof/>
          <w:color w:val="775F55" w:themeColor="text2"/>
          <w:sz w:val="32"/>
          <w:szCs w:val="32"/>
        </w:rPr>
      </w:pPr>
    </w:p>
    <w:p w14:paraId="114A821B" w14:textId="77777777" w:rsidR="009D7AFD" w:rsidRDefault="009D7AFD">
      <w:pPr>
        <w:rPr>
          <w:noProof/>
          <w:color w:val="775F55" w:themeColor="text2"/>
          <w:sz w:val="32"/>
          <w:szCs w:val="32"/>
        </w:rPr>
      </w:pPr>
    </w:p>
    <w:p w14:paraId="726DEE44" w14:textId="77777777" w:rsidR="009D7AFD" w:rsidRDefault="009D7AFD">
      <w:pPr>
        <w:rPr>
          <w:noProof/>
          <w:color w:val="775F55" w:themeColor="text2"/>
          <w:sz w:val="32"/>
          <w:szCs w:val="32"/>
        </w:rPr>
      </w:pPr>
    </w:p>
    <w:p w14:paraId="7E5AAA33" w14:textId="77777777" w:rsidR="009D7AFD" w:rsidRDefault="009D7AFD">
      <w:pPr>
        <w:rPr>
          <w:noProof/>
          <w:color w:val="775F55" w:themeColor="text2"/>
          <w:sz w:val="32"/>
          <w:szCs w:val="32"/>
        </w:rPr>
      </w:pPr>
    </w:p>
    <w:p w14:paraId="77405E56" w14:textId="77777777" w:rsidR="009D7AFD" w:rsidRDefault="009D7AFD">
      <w:pPr>
        <w:rPr>
          <w:noProof/>
          <w:color w:val="775F55" w:themeColor="text2"/>
          <w:sz w:val="32"/>
          <w:szCs w:val="32"/>
        </w:rPr>
      </w:pPr>
    </w:p>
    <w:p w14:paraId="7B6FF429" w14:textId="77777777" w:rsidR="009D7AFD" w:rsidRDefault="009D7AFD">
      <w:pPr>
        <w:rPr>
          <w:noProof/>
          <w:color w:val="775F55" w:themeColor="text2"/>
          <w:sz w:val="32"/>
          <w:szCs w:val="32"/>
        </w:rPr>
      </w:pPr>
    </w:p>
    <w:p w14:paraId="10F6D0E5" w14:textId="77777777" w:rsidR="009D7AFD" w:rsidRDefault="009D7AFD">
      <w:pPr>
        <w:rPr>
          <w:noProof/>
          <w:color w:val="775F55" w:themeColor="text2"/>
          <w:sz w:val="32"/>
          <w:szCs w:val="32"/>
        </w:rPr>
      </w:pPr>
    </w:p>
    <w:p w14:paraId="67B88860" w14:textId="77777777" w:rsidR="009D7AFD" w:rsidRDefault="009D7AFD">
      <w:pPr>
        <w:rPr>
          <w:noProof/>
          <w:color w:val="775F55" w:themeColor="text2"/>
          <w:sz w:val="32"/>
          <w:szCs w:val="32"/>
        </w:rPr>
      </w:pPr>
    </w:p>
    <w:p w14:paraId="2D54CB01" w14:textId="77777777" w:rsidR="009D7AFD" w:rsidRDefault="009D7AFD">
      <w:pPr>
        <w:rPr>
          <w:noProof/>
          <w:color w:val="775F55" w:themeColor="text2"/>
          <w:sz w:val="32"/>
          <w:szCs w:val="32"/>
        </w:rPr>
      </w:pPr>
    </w:p>
    <w:p w14:paraId="28FCB012" w14:textId="77777777" w:rsidR="009D7AFD" w:rsidRDefault="0087456C" w:rsidP="0087456C">
      <w:pPr>
        <w:pStyle w:val="Heading1"/>
        <w:numPr>
          <w:ilvl w:val="0"/>
          <w:numId w:val="11"/>
        </w:numPr>
      </w:pPr>
      <w:r>
        <w:lastRenderedPageBreak/>
        <w:t>entity – relationship – er</w:t>
      </w:r>
    </w:p>
    <w:p w14:paraId="00FB59B1" w14:textId="77777777" w:rsidR="00816E2F" w:rsidRDefault="00AF4882" w:rsidP="001F6B5E">
      <w:pPr>
        <w:pStyle w:val="Heading2"/>
        <w:numPr>
          <w:ilvl w:val="0"/>
          <w:numId w:val="20"/>
        </w:numPr>
      </w:pPr>
      <w:r>
        <w:t>difinITION entity – attributE</w:t>
      </w:r>
    </w:p>
    <w:p w14:paraId="45AC82CA" w14:textId="77777777" w:rsidR="001F6B5E" w:rsidRDefault="00F20E86" w:rsidP="00F20E86">
      <w:pPr>
        <w:rPr>
          <w:lang w:val="vi-VN"/>
        </w:rPr>
      </w:pPr>
      <w:r>
        <w:rPr>
          <w:lang w:val="vi-VN"/>
        </w:rPr>
        <w:t>Base on the problem description and management objectives, we can present several entities and attributes of the entity as follow:</w:t>
      </w:r>
    </w:p>
    <w:p w14:paraId="06224EA9" w14:textId="77777777" w:rsidR="00A5062F" w:rsidRDefault="00CA660F" w:rsidP="00214CB8">
      <w:pPr>
        <w:pStyle w:val="ListParagraph"/>
        <w:numPr>
          <w:ilvl w:val="0"/>
          <w:numId w:val="22"/>
        </w:numPr>
        <w:rPr>
          <w:lang w:val="vi-VN"/>
        </w:rPr>
      </w:pPr>
      <w:r w:rsidRPr="00214CB8">
        <w:rPr>
          <w:lang w:val="vi-VN"/>
        </w:rPr>
        <w:t xml:space="preserve">Student: </w:t>
      </w:r>
      <w:r w:rsidRPr="00DB1C84">
        <w:rPr>
          <w:b/>
          <w:u w:val="single"/>
          <w:lang w:val="vi-VN"/>
        </w:rPr>
        <w:t>StudentID</w:t>
      </w:r>
      <w:r w:rsidR="00DB1C84" w:rsidRPr="007810D0">
        <w:rPr>
          <w:b/>
          <w:lang w:val="vi-VN"/>
        </w:rPr>
        <w:t xml:space="preserve">, </w:t>
      </w:r>
      <w:r w:rsidR="00DB1C84">
        <w:rPr>
          <w:b/>
          <w:lang w:val="vi-VN"/>
        </w:rPr>
        <w:t xml:space="preserve">ManagerID, </w:t>
      </w:r>
      <w:r w:rsidR="00214CB8" w:rsidRPr="00DB1C84">
        <w:rPr>
          <w:lang w:val="vi-VN"/>
        </w:rPr>
        <w:t>First</w:t>
      </w:r>
      <w:r w:rsidR="00214CB8" w:rsidRPr="00214CB8">
        <w:rPr>
          <w:lang w:val="vi-VN"/>
        </w:rPr>
        <w:t xml:space="preserve"> Name, Last Name, Email, Phone, Gen</w:t>
      </w:r>
      <w:r w:rsidR="00214CB8">
        <w:rPr>
          <w:lang w:val="vi-VN"/>
        </w:rPr>
        <w:t>der, Course, Role, Country.</w:t>
      </w:r>
    </w:p>
    <w:p w14:paraId="6D306F13" w14:textId="77777777" w:rsidR="00406D33" w:rsidRDefault="00DB1C84" w:rsidP="00214CB8">
      <w:pPr>
        <w:pStyle w:val="ListParagraph"/>
        <w:numPr>
          <w:ilvl w:val="0"/>
          <w:numId w:val="22"/>
        </w:numPr>
        <w:rPr>
          <w:lang w:val="vi-VN"/>
        </w:rPr>
      </w:pPr>
      <w:r>
        <w:rPr>
          <w:lang w:val="vi-VN"/>
        </w:rPr>
        <w:t xml:space="preserve">Register: </w:t>
      </w:r>
      <w:r w:rsidR="00D02CF1">
        <w:rPr>
          <w:b/>
          <w:lang w:val="vi-VN"/>
        </w:rPr>
        <w:t xml:space="preserve">RoomID, StudentID, </w:t>
      </w:r>
      <w:r w:rsidR="00D02CF1">
        <w:rPr>
          <w:lang w:val="vi-VN"/>
        </w:rPr>
        <w:t>Check-In, Check-Out, CheckPrice.</w:t>
      </w:r>
    </w:p>
    <w:p w14:paraId="76222941" w14:textId="77777777" w:rsidR="00AC164E" w:rsidRDefault="00E12849" w:rsidP="00214CB8">
      <w:pPr>
        <w:pStyle w:val="ListParagraph"/>
        <w:numPr>
          <w:ilvl w:val="0"/>
          <w:numId w:val="22"/>
        </w:numPr>
        <w:rPr>
          <w:lang w:val="vi-VN"/>
        </w:rPr>
      </w:pPr>
      <w:r>
        <w:rPr>
          <w:lang w:val="vi-VN"/>
        </w:rPr>
        <w:t>Room</w:t>
      </w:r>
      <w:r w:rsidR="00F3185D">
        <w:rPr>
          <w:lang w:val="vi-VN"/>
        </w:rPr>
        <w:t xml:space="preserve">: </w:t>
      </w:r>
      <w:r w:rsidR="007810D0">
        <w:rPr>
          <w:b/>
          <w:u w:val="single"/>
          <w:lang w:val="vi-VN"/>
        </w:rPr>
        <w:t>RoomID</w:t>
      </w:r>
      <w:r w:rsidR="007810D0" w:rsidRPr="007810D0">
        <w:rPr>
          <w:lang w:val="vi-VN"/>
        </w:rPr>
        <w:t xml:space="preserve"> , </w:t>
      </w:r>
      <w:r w:rsidR="00EF3ABA">
        <w:rPr>
          <w:b/>
          <w:lang w:val="vi-VN"/>
        </w:rPr>
        <w:t xml:space="preserve">NameDom, </w:t>
      </w:r>
      <w:r w:rsidR="00177170">
        <w:rPr>
          <w:lang w:val="vi-VN"/>
        </w:rPr>
        <w:t>Name, Floor, Location, Number Bed, Gender, Status.</w:t>
      </w:r>
    </w:p>
    <w:p w14:paraId="17959E79" w14:textId="77777777" w:rsidR="00A2182E" w:rsidRDefault="002D5110" w:rsidP="00214CB8">
      <w:pPr>
        <w:pStyle w:val="ListParagraph"/>
        <w:numPr>
          <w:ilvl w:val="0"/>
          <w:numId w:val="22"/>
        </w:numPr>
        <w:rPr>
          <w:lang w:val="vi-VN"/>
        </w:rPr>
      </w:pPr>
      <w:r>
        <w:rPr>
          <w:lang w:val="vi-VN"/>
        </w:rPr>
        <w:t xml:space="preserve">Fix Detail: </w:t>
      </w:r>
      <w:r>
        <w:rPr>
          <w:b/>
          <w:lang w:val="vi-VN"/>
        </w:rPr>
        <w:t xml:space="preserve">RoomID, ItemID, </w:t>
      </w:r>
      <w:r>
        <w:rPr>
          <w:lang w:val="vi-VN"/>
        </w:rPr>
        <w:t>Fixer, Date Report, Date Dix, Quantity, Price.</w:t>
      </w:r>
    </w:p>
    <w:p w14:paraId="61ED452C" w14:textId="77777777" w:rsidR="007810D0" w:rsidRDefault="007810D0" w:rsidP="00214CB8">
      <w:pPr>
        <w:pStyle w:val="ListParagraph"/>
        <w:numPr>
          <w:ilvl w:val="0"/>
          <w:numId w:val="22"/>
        </w:numPr>
        <w:rPr>
          <w:lang w:val="vi-VN"/>
        </w:rPr>
      </w:pPr>
      <w:r>
        <w:rPr>
          <w:lang w:val="vi-VN"/>
        </w:rPr>
        <w:t xml:space="preserve">Items: </w:t>
      </w:r>
      <w:r>
        <w:rPr>
          <w:b/>
          <w:u w:val="single"/>
          <w:lang w:val="vi-VN"/>
        </w:rPr>
        <w:t>ItemID</w:t>
      </w:r>
      <w:r w:rsidRPr="00E94D83">
        <w:rPr>
          <w:lang w:val="vi-VN"/>
        </w:rPr>
        <w:t xml:space="preserve">, </w:t>
      </w:r>
      <w:r w:rsidR="00C6691A">
        <w:rPr>
          <w:lang w:val="vi-VN"/>
        </w:rPr>
        <w:t>Name, Content.</w:t>
      </w:r>
    </w:p>
    <w:p w14:paraId="6683922F" w14:textId="77777777" w:rsidR="002B2289" w:rsidRDefault="002B2289" w:rsidP="00214CB8">
      <w:pPr>
        <w:pStyle w:val="ListParagraph"/>
        <w:numPr>
          <w:ilvl w:val="0"/>
          <w:numId w:val="22"/>
        </w:numPr>
        <w:rPr>
          <w:lang w:val="vi-VN"/>
        </w:rPr>
      </w:pPr>
      <w:r>
        <w:rPr>
          <w:lang w:val="vi-VN"/>
        </w:rPr>
        <w:t xml:space="preserve">Student Penalize: </w:t>
      </w:r>
      <w:r w:rsidR="000E1623">
        <w:rPr>
          <w:b/>
          <w:lang w:val="vi-VN"/>
        </w:rPr>
        <w:t xml:space="preserve">StudentID, PenalizeID, </w:t>
      </w:r>
      <w:r w:rsidR="000E1623">
        <w:rPr>
          <w:lang w:val="vi-VN"/>
        </w:rPr>
        <w:t>Date, Quantity.</w:t>
      </w:r>
    </w:p>
    <w:p w14:paraId="608BEFD0" w14:textId="77777777" w:rsidR="00D55C6B" w:rsidRDefault="00D55C6B" w:rsidP="00214CB8">
      <w:pPr>
        <w:pStyle w:val="ListParagraph"/>
        <w:numPr>
          <w:ilvl w:val="0"/>
          <w:numId w:val="22"/>
        </w:numPr>
        <w:rPr>
          <w:lang w:val="vi-VN"/>
        </w:rPr>
      </w:pPr>
      <w:r>
        <w:rPr>
          <w:lang w:val="vi-VN"/>
        </w:rPr>
        <w:t xml:space="preserve">Penalize: </w:t>
      </w:r>
      <w:r>
        <w:rPr>
          <w:b/>
          <w:u w:val="single"/>
          <w:lang w:val="vi-VN"/>
        </w:rPr>
        <w:t>PenalizeID</w:t>
      </w:r>
      <w:r w:rsidRPr="00D55C6B">
        <w:rPr>
          <w:lang w:val="vi-VN"/>
        </w:rPr>
        <w:t>,</w:t>
      </w:r>
      <w:r>
        <w:rPr>
          <w:lang w:val="vi-VN"/>
        </w:rPr>
        <w:t xml:space="preserve"> Name, Price.</w:t>
      </w:r>
    </w:p>
    <w:p w14:paraId="737BD720" w14:textId="77777777" w:rsidR="004F23B9" w:rsidRDefault="00AE4621" w:rsidP="00214CB8">
      <w:pPr>
        <w:pStyle w:val="ListParagraph"/>
        <w:numPr>
          <w:ilvl w:val="0"/>
          <w:numId w:val="22"/>
        </w:numPr>
        <w:rPr>
          <w:lang w:val="vi-VN"/>
        </w:rPr>
      </w:pPr>
      <w:r>
        <w:rPr>
          <w:lang w:val="vi-VN"/>
        </w:rPr>
        <w:t xml:space="preserve">Guard: </w:t>
      </w:r>
      <w:r>
        <w:rPr>
          <w:b/>
          <w:u w:val="single"/>
          <w:lang w:val="vi-VN"/>
        </w:rPr>
        <w:t>GuardID</w:t>
      </w:r>
      <w:r w:rsidRPr="00AE4621">
        <w:rPr>
          <w:b/>
          <w:i/>
          <w:lang w:val="vi-VN"/>
        </w:rPr>
        <w:t xml:space="preserve">, </w:t>
      </w:r>
      <w:r w:rsidR="00E375C8">
        <w:rPr>
          <w:lang w:val="vi-VN"/>
        </w:rPr>
        <w:t>First Name, Last Name, Email, Phone</w:t>
      </w:r>
      <w:r w:rsidR="00BB2BFA">
        <w:rPr>
          <w:lang w:val="vi-VN"/>
        </w:rPr>
        <w:t>.</w:t>
      </w:r>
    </w:p>
    <w:p w14:paraId="70F8DB49" w14:textId="77777777" w:rsidR="00601428" w:rsidRDefault="00601428" w:rsidP="00214CB8">
      <w:pPr>
        <w:pStyle w:val="ListParagraph"/>
        <w:numPr>
          <w:ilvl w:val="0"/>
          <w:numId w:val="22"/>
        </w:numPr>
        <w:rPr>
          <w:lang w:val="vi-VN"/>
        </w:rPr>
      </w:pPr>
      <w:r>
        <w:rPr>
          <w:lang w:val="vi-VN"/>
        </w:rPr>
        <w:t xml:space="preserve">Dome: </w:t>
      </w:r>
      <w:r>
        <w:rPr>
          <w:b/>
          <w:u w:val="single"/>
          <w:lang w:val="vi-VN"/>
        </w:rPr>
        <w:t>NameDome</w:t>
      </w:r>
      <w:r w:rsidRPr="00601428">
        <w:rPr>
          <w:lang w:val="vi-VN"/>
        </w:rPr>
        <w:t xml:space="preserve">, </w:t>
      </w:r>
      <w:r w:rsidR="00C118AC">
        <w:rPr>
          <w:b/>
          <w:lang w:val="vi-VN"/>
        </w:rPr>
        <w:t xml:space="preserve">GuardID, </w:t>
      </w:r>
      <w:r w:rsidR="00C118AC">
        <w:rPr>
          <w:lang w:val="vi-VN"/>
        </w:rPr>
        <w:t>People Number, Price.</w:t>
      </w:r>
    </w:p>
    <w:p w14:paraId="160178AE" w14:textId="77777777" w:rsidR="008C2DCA" w:rsidRPr="008C2DCA" w:rsidRDefault="006F7D6C" w:rsidP="006F7D6C">
      <w:pPr>
        <w:pStyle w:val="Heading2"/>
        <w:numPr>
          <w:ilvl w:val="0"/>
          <w:numId w:val="20"/>
        </w:numPr>
        <w:rPr>
          <w:lang w:val="vi-VN"/>
        </w:rPr>
      </w:pPr>
      <w:r>
        <w:t>set-up entity – relationship</w:t>
      </w:r>
    </w:p>
    <w:p w14:paraId="517F7A1C" w14:textId="77777777" w:rsidR="009D7AFD" w:rsidRDefault="00013057" w:rsidP="00EC1CCC">
      <w:pPr>
        <w:rPr>
          <w:noProof/>
        </w:rPr>
      </w:pPr>
      <w:r>
        <w:rPr>
          <w:noProof/>
        </w:rPr>
        <mc:AlternateContent>
          <mc:Choice Requires="wps">
            <w:drawing>
              <wp:anchor distT="0" distB="0" distL="114300" distR="114300" simplePos="0" relativeHeight="251665408" behindDoc="0" locked="0" layoutInCell="1" allowOverlap="1" wp14:anchorId="6815668B" wp14:editId="180BE181">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14:paraId="14A5AFA6" w14:textId="77777777" w:rsidR="00925618" w:rsidRPr="009935D5" w:rsidRDefault="00013057"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15668B"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">
                <v:textbox inset="0,.5mm,0,1mm">
                  <w:txbxContent>
                    <w:p w14:paraId="14A5AFA6" w14:textId="77777777" w:rsidR="00925618" w:rsidRPr="009935D5" w:rsidRDefault="00013057" w:rsidP="00925618">
                      <w:pPr>
                        <w:jc w:val="center"/>
                        <w:rPr>
                          <w:b/>
                          <w:u w:val="single"/>
                        </w:rPr>
                      </w:pPr>
                      <w:r>
                        <w:rPr>
                          <w:b/>
                          <w:u w:val="single"/>
                        </w:rPr>
                        <w:t>Attribute</w:t>
                      </w:r>
                    </w:p>
                  </w:txbxContent>
                </v:textbox>
              </v:oval>
            </w:pict>
          </mc:Fallback>
        </mc:AlternateContent>
      </w:r>
      <w:r w:rsidR="00925618" w:rsidRPr="00AE54A1">
        <w:rPr>
          <w:noProof/>
          <w:sz w:val="26"/>
        </w:rPr>
        <mc:AlternateContent>
          <mc:Choice Requires="wps">
            <w:drawing>
              <wp:anchor distT="0" distB="0" distL="114300" distR="114300" simplePos="0" relativeHeight="251668480" behindDoc="0" locked="0" layoutInCell="1" allowOverlap="1" wp14:anchorId="1AD6C0C5" wp14:editId="3BAE142B">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27BB3800" w14:textId="77777777" w:rsidR="00925618" w:rsidRPr="00F83E7B" w:rsidRDefault="00013057" w:rsidP="00925618">
                            <w:pPr>
                              <w:jc w:val="center"/>
                              <w:rPr>
                                <w:b/>
                                <w:u w:val="single"/>
                              </w:rPr>
                            </w:pPr>
                            <w:proofErr w:type="spellStart"/>
                            <w:r>
                              <w:rPr>
                                <w:b/>
                                <w:u w:val="single"/>
                              </w:rPr>
                              <w:t>Attibute</w:t>
                            </w:r>
                            <w:proofErr w:type="spellEnd"/>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D6C0C5"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">
                <v:textbox inset="0,1mm,0,1mm">
                  <w:txbxContent>
                    <w:p w14:paraId="27BB3800" w14:textId="77777777" w:rsidR="00925618" w:rsidRPr="00F83E7B" w:rsidRDefault="00013057" w:rsidP="00925618">
                      <w:pPr>
                        <w:jc w:val="center"/>
                        <w:rPr>
                          <w:b/>
                          <w:u w:val="single"/>
                        </w:rPr>
                      </w:pPr>
                      <w:proofErr w:type="spellStart"/>
                      <w:r>
                        <w:rPr>
                          <w:b/>
                          <w:u w:val="single"/>
                        </w:rPr>
                        <w:t>Attibute</w:t>
                      </w:r>
                      <w:proofErr w:type="spellEnd"/>
                    </w:p>
                  </w:txbxContent>
                </v:textbox>
              </v:roundrect>
            </w:pict>
          </mc:Fallback>
        </mc:AlternateContent>
      </w:r>
      <w:r w:rsidR="00086D06">
        <w:rPr>
          <w:noProof/>
          <w:lang w:val="vi-VN"/>
        </w:rPr>
        <w:t>*</w:t>
      </w:r>
      <w:r w:rsidR="008F57F5">
        <w:rPr>
          <w:noProof/>
          <w:lang w:val="vi-VN"/>
        </w:rPr>
        <w:t xml:space="preserve"> </w:t>
      </w:r>
      <w:r w:rsidR="00EC1CCC" w:rsidRPr="00EC1CCC">
        <w:rPr>
          <w:noProof/>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046F80" w14:paraId="105D5571" w14:textId="77777777" w:rsidTr="00B31C29">
        <w:tc>
          <w:tcPr>
            <w:tcW w:w="4675" w:type="dxa"/>
          </w:tcPr>
          <w:p w14:paraId="227C6847" w14:textId="77777777" w:rsidR="00046F80" w:rsidRDefault="00046F80" w:rsidP="00046F80">
            <w:pPr>
              <w:pStyle w:val="ListParagraph"/>
              <w:numPr>
                <w:ilvl w:val="0"/>
                <w:numId w:val="23"/>
              </w:numPr>
              <w:rPr>
                <w:noProof/>
              </w:rPr>
            </w:pPr>
            <w:r w:rsidRPr="00046F80">
              <w:rPr>
                <w:noProof/>
              </w:rPr>
              <w:t>Key / identifier attribute</w:t>
            </w:r>
          </w:p>
          <w:p w14:paraId="19B9390C" w14:textId="77777777" w:rsidR="00925618" w:rsidRDefault="00925618" w:rsidP="00925618">
            <w:pPr>
              <w:pStyle w:val="ListParagraph"/>
              <w:ind w:left="792"/>
              <w:rPr>
                <w:noProof/>
              </w:rPr>
            </w:pPr>
          </w:p>
        </w:tc>
        <w:tc>
          <w:tcPr>
            <w:tcW w:w="4675" w:type="dxa"/>
          </w:tcPr>
          <w:p w14:paraId="71CE3F3F" w14:textId="77777777" w:rsidR="00046F80" w:rsidRPr="00C72C00" w:rsidRDefault="00925618" w:rsidP="00EC1CCC">
            <w:pPr>
              <w:ind w:left="0"/>
              <w:rPr>
                <w:noProof/>
                <w:lang w:val="vi-VN"/>
              </w:rPr>
            </w:pPr>
            <w:r w:rsidRPr="00AE54A1">
              <w:rPr>
                <w:noProof/>
                <w:sz w:val="26"/>
              </w:rPr>
              <mc:AlternateContent>
                <mc:Choice Requires="wps">
                  <w:drawing>
                    <wp:anchor distT="0" distB="0" distL="114300" distR="114300" simplePos="0" relativeHeight="251669504" behindDoc="0" locked="0" layoutInCell="1" allowOverlap="1" wp14:anchorId="20487DDB" wp14:editId="1810F1EF">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14:paraId="04689034" w14:textId="77777777" w:rsidR="00925618" w:rsidRPr="00F83E7B" w:rsidRDefault="00013057"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87DDB" id="Oval 24" o:spid="_x0000_s1032" style="position:absolute;margin-left:22.3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">
                      <v:textbox inset="0,1mm,0,1mm">
                        <w:txbxContent>
                          <w:p w14:paraId="04689034" w14:textId="77777777" w:rsidR="00925618" w:rsidRPr="00F83E7B" w:rsidRDefault="00013057" w:rsidP="00925618">
                            <w:pPr>
                              <w:jc w:val="center"/>
                            </w:pPr>
                            <w:r>
                              <w:t>Attribute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5D1E1A37" wp14:editId="66E09941">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14:paraId="12D812C6" w14:textId="77777777" w:rsidR="00925618" w:rsidRPr="009935D5" w:rsidRDefault="00925618" w:rsidP="00925618">
                                  <w:pPr>
                                    <w:jc w:val="center"/>
                                    <w:rPr>
                                      <w:b/>
                                      <w:u w:val="single"/>
                                    </w:rPr>
                                  </w:pPr>
                                  <w:proofErr w:type="spellStart"/>
                                  <w:r w:rsidRPr="009935D5">
                                    <w:rPr>
                                      <w:b/>
                                      <w:u w:val="single"/>
                                    </w:rPr>
                                    <w:t>MaNV</w:t>
                                  </w:r>
                                  <w:proofErr w:type="spellEnd"/>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1E1A37" id="Oval 7" o:spid="_x0000_s1033"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">
                      <v:textbox inset="0,.5mm,0,1mm">
                        <w:txbxContent>
                          <w:p w14:paraId="12D812C6" w14:textId="77777777" w:rsidR="00925618" w:rsidRPr="009935D5" w:rsidRDefault="00925618" w:rsidP="00925618">
                            <w:pPr>
                              <w:jc w:val="center"/>
                              <w:rPr>
                                <w:b/>
                                <w:u w:val="single"/>
                              </w:rPr>
                            </w:pPr>
                            <w:proofErr w:type="spellStart"/>
                            <w:r w:rsidRPr="009935D5">
                              <w:rPr>
                                <w:b/>
                                <w:u w:val="single"/>
                              </w:rPr>
                              <w:t>MaNV</w:t>
                            </w:r>
                            <w:proofErr w:type="spellEnd"/>
                          </w:p>
                        </w:txbxContent>
                      </v:textbox>
                    </v:oval>
                  </w:pict>
                </mc:Fallback>
              </mc:AlternateContent>
            </w:r>
          </w:p>
        </w:tc>
      </w:tr>
      <w:tr w:rsidR="00046F80" w14:paraId="3A56AB52" w14:textId="77777777" w:rsidTr="00B31C29">
        <w:tc>
          <w:tcPr>
            <w:tcW w:w="4675" w:type="dxa"/>
          </w:tcPr>
          <w:p w14:paraId="67A385C6" w14:textId="77777777" w:rsidR="00046F80" w:rsidRDefault="00046F80" w:rsidP="00046F80">
            <w:pPr>
              <w:pStyle w:val="ListParagraph"/>
              <w:numPr>
                <w:ilvl w:val="0"/>
                <w:numId w:val="23"/>
              </w:numPr>
              <w:rPr>
                <w:noProof/>
              </w:rPr>
            </w:pPr>
            <w:r w:rsidRPr="00046F80">
              <w:rPr>
                <w:noProof/>
              </w:rPr>
              <w:t>Attribute description / description</w:t>
            </w:r>
          </w:p>
          <w:p w14:paraId="074FDFD7" w14:textId="77777777" w:rsidR="00925618" w:rsidRDefault="00925618" w:rsidP="00925618">
            <w:pPr>
              <w:pStyle w:val="ListParagraph"/>
              <w:ind w:left="792"/>
              <w:rPr>
                <w:noProof/>
              </w:rPr>
            </w:pPr>
          </w:p>
        </w:tc>
        <w:tc>
          <w:tcPr>
            <w:tcW w:w="4675" w:type="dxa"/>
          </w:tcPr>
          <w:p w14:paraId="1E4AE598" w14:textId="77777777" w:rsidR="00046F80" w:rsidRPr="00E72F64" w:rsidRDefault="00B61C60" w:rsidP="00EC1CCC">
            <w:pPr>
              <w:ind w:left="0"/>
              <w:rPr>
                <w:noProof/>
                <w:lang w:val="vi-VN"/>
              </w:rPr>
            </w:pPr>
            <w:r w:rsidRPr="00AE54A1">
              <w:rPr>
                <w:noProof/>
                <w:sz w:val="26"/>
              </w:rPr>
              <mc:AlternateContent>
                <mc:Choice Requires="wps">
                  <w:drawing>
                    <wp:anchor distT="0" distB="0" distL="114300" distR="114300" simplePos="0" relativeHeight="251671552" behindDoc="0" locked="0" layoutInCell="1" allowOverlap="1" wp14:anchorId="51643452" wp14:editId="0C38023D">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4C9F298" w14:textId="77777777" w:rsidR="00925618" w:rsidRPr="00F83E7B" w:rsidRDefault="00506259"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43452" id="Rectangle 22" o:spid="_x0000_s1034"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">
                      <v:shadow on="t"/>
                      <v:textbox inset="0,1mm,0,1mm">
                        <w:txbxContent>
                          <w:p w14:paraId="04C9F298" w14:textId="77777777" w:rsidR="00925618" w:rsidRPr="00F83E7B" w:rsidRDefault="00506259" w:rsidP="00925618">
                            <w:pPr>
                              <w:jc w:val="center"/>
                              <w:rPr>
                                <w:b/>
                              </w:rPr>
                            </w:pPr>
                            <w:r>
                              <w:rPr>
                                <w:b/>
                              </w:rPr>
                              <w:t>ENTITY</w:t>
                            </w:r>
                          </w:p>
                        </w:txbxContent>
                      </v:textbox>
                    </v:rect>
                  </w:pict>
                </mc:Fallback>
              </mc:AlternateContent>
            </w:r>
            <w:r w:rsidR="00925618" w:rsidRPr="00AE54A1">
              <w:rPr>
                <w:noProof/>
                <w:sz w:val="26"/>
              </w:rPr>
              <mc:AlternateContent>
                <mc:Choice Requires="wps">
                  <w:drawing>
                    <wp:anchor distT="0" distB="0" distL="114300" distR="114300" simplePos="0" relativeHeight="251670528" behindDoc="0" locked="0" layoutInCell="1" allowOverlap="1" wp14:anchorId="5BBA8678" wp14:editId="1DC59F29">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2085B330" w14:textId="77777777" w:rsidR="00925618" w:rsidRPr="00F83E7B" w:rsidRDefault="00013057"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BA8678" id="Rounded Rectangle 23" o:spid="_x0000_s1035" style="position:absolute;margin-left:119.1pt;margin-top:-2.5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">
                      <v:textbox inset="0,1mm,0,1mm">
                        <w:txbxContent>
                          <w:p w14:paraId="2085B330" w14:textId="77777777" w:rsidR="00925618" w:rsidRPr="00F83E7B" w:rsidRDefault="00013057" w:rsidP="00925618">
                            <w:pPr>
                              <w:jc w:val="center"/>
                            </w:pPr>
                            <w:r>
                              <w:t>Attribute</w:t>
                            </w:r>
                          </w:p>
                        </w:txbxContent>
                      </v:textbox>
                    </v:roundrect>
                  </w:pict>
                </mc:Fallback>
              </mc:AlternateContent>
            </w:r>
          </w:p>
        </w:tc>
      </w:tr>
      <w:tr w:rsidR="00046F80" w14:paraId="7E46E42B" w14:textId="77777777" w:rsidTr="00B31C29">
        <w:tc>
          <w:tcPr>
            <w:tcW w:w="4675" w:type="dxa"/>
          </w:tcPr>
          <w:p w14:paraId="29F73DFC" w14:textId="77777777" w:rsidR="00046F80" w:rsidRDefault="00046F80" w:rsidP="00046F80">
            <w:pPr>
              <w:pStyle w:val="ListParagraph"/>
              <w:numPr>
                <w:ilvl w:val="0"/>
                <w:numId w:val="23"/>
              </w:numPr>
              <w:rPr>
                <w:noProof/>
              </w:rPr>
            </w:pPr>
            <w:r w:rsidRPr="00046F80">
              <w:rPr>
                <w:noProof/>
              </w:rPr>
              <w:t>Entity</w:t>
            </w:r>
          </w:p>
          <w:p w14:paraId="0D11B42F" w14:textId="77777777" w:rsidR="00925618" w:rsidRPr="00046F80" w:rsidRDefault="00925618" w:rsidP="00925618">
            <w:pPr>
              <w:pStyle w:val="ListParagraph"/>
              <w:ind w:left="792"/>
              <w:rPr>
                <w:noProof/>
              </w:rPr>
            </w:pPr>
          </w:p>
        </w:tc>
        <w:tc>
          <w:tcPr>
            <w:tcW w:w="4675" w:type="dxa"/>
          </w:tcPr>
          <w:p w14:paraId="7B3A150F" w14:textId="77777777" w:rsidR="00046F80" w:rsidRPr="00993AC7" w:rsidRDefault="00925618" w:rsidP="00EC1CCC">
            <w:pPr>
              <w:ind w:left="0"/>
              <w:rPr>
                <w:noProof/>
                <w:lang w:val="vi-VN"/>
              </w:rPr>
            </w:pPr>
            <w:r w:rsidRPr="00AE54A1">
              <w:rPr>
                <w:noProof/>
                <w:sz w:val="26"/>
              </w:rPr>
              <mc:AlternateContent>
                <mc:Choice Requires="wps">
                  <w:drawing>
                    <wp:anchor distT="0" distB="0" distL="114300" distR="114300" simplePos="0" relativeHeight="251672576" behindDoc="0" locked="0" layoutInCell="1" allowOverlap="1" wp14:anchorId="41779B25" wp14:editId="2487BD93">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14:paraId="31F4AF93" w14:textId="77777777" w:rsidR="00925618" w:rsidRPr="00F83E7B" w:rsidRDefault="00506259"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79B25"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" strokeweight="3pt">
                      <v:stroke linestyle="thinThin"/>
                      <v:shadow on="t"/>
                      <v:textbox inset="0,1mm,0,1mm">
                        <w:txbxContent>
                          <w:p w14:paraId="31F4AF93" w14:textId="77777777" w:rsidR="00925618" w:rsidRPr="00F83E7B" w:rsidRDefault="00506259" w:rsidP="00925618">
                            <w:pPr>
                              <w:jc w:val="center"/>
                              <w:rPr>
                                <w:b/>
                              </w:rPr>
                            </w:pPr>
                            <w:r>
                              <w:rPr>
                                <w:b/>
                              </w:rPr>
                              <w:t>WEAK ENTIRY</w:t>
                            </w:r>
                          </w:p>
                        </w:txbxContent>
                      </v:textbox>
                    </v:rect>
                  </w:pict>
                </mc:Fallback>
              </mc:AlternateContent>
            </w:r>
          </w:p>
        </w:tc>
      </w:tr>
      <w:tr w:rsidR="00046F80" w14:paraId="795B8836" w14:textId="77777777" w:rsidTr="00B31C29">
        <w:tc>
          <w:tcPr>
            <w:tcW w:w="4675" w:type="dxa"/>
          </w:tcPr>
          <w:p w14:paraId="00AC526A" w14:textId="77777777" w:rsidR="00046F80" w:rsidRDefault="00046F80" w:rsidP="00046F80">
            <w:pPr>
              <w:pStyle w:val="ListParagraph"/>
              <w:numPr>
                <w:ilvl w:val="0"/>
                <w:numId w:val="23"/>
              </w:numPr>
              <w:rPr>
                <w:noProof/>
              </w:rPr>
            </w:pPr>
            <w:r w:rsidRPr="00046F80">
              <w:rPr>
                <w:noProof/>
              </w:rPr>
              <w:t>Weak entity</w:t>
            </w:r>
          </w:p>
          <w:p w14:paraId="6DE26BAB" w14:textId="77777777" w:rsidR="00925618" w:rsidRPr="00046F80" w:rsidRDefault="00925618" w:rsidP="00925618">
            <w:pPr>
              <w:pStyle w:val="ListParagraph"/>
              <w:ind w:left="792"/>
              <w:rPr>
                <w:noProof/>
              </w:rPr>
            </w:pPr>
          </w:p>
        </w:tc>
        <w:tc>
          <w:tcPr>
            <w:tcW w:w="4675" w:type="dxa"/>
          </w:tcPr>
          <w:p w14:paraId="2249840C" w14:textId="77777777" w:rsidR="00046F80" w:rsidRPr="008E5B58" w:rsidRDefault="00B61C60" w:rsidP="00EC1CCC">
            <w:pPr>
              <w:ind w:left="0"/>
              <w:rPr>
                <w:noProof/>
                <w:lang w:val="vi-VN"/>
              </w:rPr>
            </w:pPr>
            <w:r w:rsidRPr="00AE54A1">
              <w:rPr>
                <w:noProof/>
                <w:sz w:val="26"/>
              </w:rPr>
              <mc:AlternateContent>
                <mc:Choice Requires="wps">
                  <w:drawing>
                    <wp:anchor distT="0" distB="0" distL="114300" distR="114300" simplePos="0" relativeHeight="251673600" behindDoc="0" locked="0" layoutInCell="1" allowOverlap="1" wp14:anchorId="06806FCC" wp14:editId="084D8BDA">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14:paraId="132D8390" w14:textId="77777777" w:rsidR="00925618" w:rsidRPr="00DA3D88" w:rsidRDefault="00407FF9"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06FCC" id="_x0000_t4" coordsize="21600,21600" o:spt="4" path="m10800,l,10800,10800,21600,21600,10800xe">
                      <v:stroke joinstyle="miter"/>
                      <v:path gradientshapeok="t" o:connecttype="rect" textboxrect="5400,5400,16200,16200"/>
                    </v:shapetype>
                    <v:shape id="Diamond 20" o:spid="_x0000_s1037" type="#_x0000_t4" style="position:absolute;margin-left:37.35pt;margin-top:25.25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">
                      <v:textbox inset="0,0,0,0">
                        <w:txbxContent>
                          <w:p w14:paraId="132D8390" w14:textId="77777777" w:rsidR="00925618" w:rsidRPr="00DA3D88" w:rsidRDefault="00407FF9" w:rsidP="00407FF9">
                            <w:pPr>
                              <w:rPr>
                                <w:i/>
                              </w:rPr>
                            </w:pPr>
                            <w:r>
                              <w:rPr>
                                <w:i/>
                              </w:rPr>
                              <w:t>Relationship</w:t>
                            </w:r>
                          </w:p>
                        </w:txbxContent>
                      </v:textbox>
                    </v:shape>
                  </w:pict>
                </mc:Fallback>
              </mc:AlternateContent>
            </w:r>
          </w:p>
        </w:tc>
      </w:tr>
      <w:tr w:rsidR="00046F80" w14:paraId="5CCAA28E" w14:textId="77777777" w:rsidTr="00B31C29">
        <w:tc>
          <w:tcPr>
            <w:tcW w:w="4675" w:type="dxa"/>
          </w:tcPr>
          <w:p w14:paraId="4785873D" w14:textId="77777777" w:rsidR="00046F80" w:rsidRDefault="00046F80" w:rsidP="00046F80">
            <w:pPr>
              <w:pStyle w:val="ListParagraph"/>
              <w:numPr>
                <w:ilvl w:val="0"/>
                <w:numId w:val="23"/>
              </w:numPr>
              <w:rPr>
                <w:noProof/>
              </w:rPr>
            </w:pPr>
            <w:r w:rsidRPr="00046F80">
              <w:rPr>
                <w:noProof/>
              </w:rPr>
              <w:t>Relationship</w:t>
            </w:r>
          </w:p>
          <w:p w14:paraId="68A2004E" w14:textId="77777777" w:rsidR="00925618" w:rsidRPr="00046F80" w:rsidRDefault="00925618" w:rsidP="00925618">
            <w:pPr>
              <w:pStyle w:val="ListParagraph"/>
              <w:ind w:left="792"/>
              <w:rPr>
                <w:noProof/>
              </w:rPr>
            </w:pPr>
          </w:p>
        </w:tc>
        <w:tc>
          <w:tcPr>
            <w:tcW w:w="4675" w:type="dxa"/>
          </w:tcPr>
          <w:p w14:paraId="29F2A5AD" w14:textId="77777777" w:rsidR="00046F80" w:rsidRPr="00405B6E" w:rsidRDefault="00046F80" w:rsidP="00EC1CCC">
            <w:pPr>
              <w:ind w:left="0"/>
              <w:rPr>
                <w:noProof/>
                <w:lang w:val="vi-VN"/>
              </w:rPr>
            </w:pPr>
          </w:p>
        </w:tc>
      </w:tr>
      <w:tr w:rsidR="00046F80" w14:paraId="728ED753" w14:textId="77777777" w:rsidTr="00B31C29">
        <w:tc>
          <w:tcPr>
            <w:tcW w:w="4675" w:type="dxa"/>
          </w:tcPr>
          <w:p w14:paraId="64CB1114" w14:textId="77777777" w:rsidR="00046F80" w:rsidRDefault="00046F80" w:rsidP="00046F80">
            <w:pPr>
              <w:pStyle w:val="ListParagraph"/>
              <w:numPr>
                <w:ilvl w:val="0"/>
                <w:numId w:val="23"/>
              </w:numPr>
              <w:rPr>
                <w:noProof/>
              </w:rPr>
            </w:pPr>
            <w:r w:rsidRPr="00046F80">
              <w:rPr>
                <w:noProof/>
              </w:rPr>
              <w:t>Connectivity (force) = 1</w:t>
            </w:r>
          </w:p>
          <w:p w14:paraId="5D5B10E5" w14:textId="77777777" w:rsidR="00925618" w:rsidRPr="00046F80" w:rsidRDefault="00925618" w:rsidP="00925618">
            <w:pPr>
              <w:pStyle w:val="ListParagraph"/>
              <w:ind w:left="792"/>
              <w:rPr>
                <w:noProof/>
              </w:rPr>
            </w:pPr>
          </w:p>
        </w:tc>
        <w:tc>
          <w:tcPr>
            <w:tcW w:w="4675" w:type="dxa"/>
          </w:tcPr>
          <w:p w14:paraId="09A3F8DC" w14:textId="77777777" w:rsidR="00046F80" w:rsidRPr="00EF5ADA" w:rsidRDefault="00925618" w:rsidP="00EC1CCC">
            <w:pPr>
              <w:ind w:left="0"/>
              <w:rPr>
                <w:noProof/>
                <w:lang w:val="vi-VN"/>
              </w:rPr>
            </w:pPr>
            <w:r w:rsidRPr="00AE54A1">
              <w:rPr>
                <w:noProof/>
                <w:sz w:val="26"/>
              </w:rPr>
              <mc:AlternateContent>
                <mc:Choice Requires="wps">
                  <w:drawing>
                    <wp:anchor distT="0" distB="0" distL="114300" distR="114300" simplePos="0" relativeHeight="251675648" behindDoc="0" locked="0" layoutInCell="1" allowOverlap="1" wp14:anchorId="21FADA27" wp14:editId="2F8FC73C">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046F80" w14:paraId="2A6286FF" w14:textId="77777777" w:rsidTr="00B31C29">
        <w:tc>
          <w:tcPr>
            <w:tcW w:w="4675" w:type="dxa"/>
          </w:tcPr>
          <w:p w14:paraId="6CE78F53" w14:textId="77777777" w:rsidR="00046F80" w:rsidRDefault="00046F80" w:rsidP="00046F80">
            <w:pPr>
              <w:pStyle w:val="ListParagraph"/>
              <w:numPr>
                <w:ilvl w:val="0"/>
                <w:numId w:val="23"/>
              </w:numPr>
              <w:rPr>
                <w:noProof/>
              </w:rPr>
            </w:pPr>
            <w:r w:rsidRPr="00046F80">
              <w:rPr>
                <w:noProof/>
              </w:rPr>
              <w:t>Connectivity = N</w:t>
            </w:r>
          </w:p>
          <w:p w14:paraId="0A724CE1" w14:textId="77777777" w:rsidR="00925618" w:rsidRPr="00046F80" w:rsidRDefault="00925618" w:rsidP="00925618">
            <w:pPr>
              <w:pStyle w:val="ListParagraph"/>
              <w:ind w:left="792"/>
              <w:rPr>
                <w:noProof/>
              </w:rPr>
            </w:pPr>
          </w:p>
        </w:tc>
        <w:tc>
          <w:tcPr>
            <w:tcW w:w="4675" w:type="dxa"/>
          </w:tcPr>
          <w:p w14:paraId="5DFC129A" w14:textId="77777777" w:rsidR="00046F80" w:rsidRPr="006167AB" w:rsidRDefault="00925618" w:rsidP="00EC1CCC">
            <w:pPr>
              <w:ind w:left="0"/>
              <w:rPr>
                <w:noProof/>
                <w:lang w:val="vi-VN"/>
              </w:rPr>
            </w:pPr>
            <w:r w:rsidRPr="00AE54A1">
              <w:rPr>
                <w:noProof/>
                <w:sz w:val="26"/>
              </w:rPr>
              <mc:AlternateContent>
                <mc:Choice Requires="wps">
                  <w:drawing>
                    <wp:anchor distT="0" distB="0" distL="114300" distR="114300" simplePos="0" relativeHeight="251674624" behindDoc="0" locked="0" layoutInCell="1" allowOverlap="1" wp14:anchorId="39DB240F" wp14:editId="2703366E">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547E7"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5.5pt" to="1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" strokeweight="1pt"/>
                  </w:pict>
                </mc:Fallback>
              </mc:AlternateContent>
            </w:r>
          </w:p>
        </w:tc>
      </w:tr>
    </w:tbl>
    <w:p w14:paraId="20E1B171" w14:textId="77777777" w:rsidR="00857C9A" w:rsidRPr="00086D06" w:rsidRDefault="00857C9A" w:rsidP="00EC1CCC">
      <w:pPr>
        <w:rPr>
          <w:noProof/>
        </w:rPr>
      </w:pPr>
    </w:p>
    <w:p w14:paraId="0D60F680" w14:textId="77777777" w:rsidR="009D7AFD" w:rsidRDefault="009D7AFD">
      <w:pPr>
        <w:rPr>
          <w:noProof/>
          <w:color w:val="775F55" w:themeColor="text2"/>
          <w:sz w:val="32"/>
          <w:szCs w:val="32"/>
        </w:rPr>
      </w:pPr>
    </w:p>
    <w:p w14:paraId="5BDD33B0" w14:textId="77777777" w:rsidR="009D7AFD" w:rsidRDefault="009D7AFD">
      <w:pPr>
        <w:rPr>
          <w:noProof/>
          <w:color w:val="775F55" w:themeColor="text2"/>
          <w:sz w:val="32"/>
          <w:szCs w:val="32"/>
        </w:rPr>
      </w:pPr>
    </w:p>
    <w:p w14:paraId="5014C0B3" w14:textId="77777777" w:rsidR="009D7AFD" w:rsidRDefault="009D7AFD">
      <w:pPr>
        <w:rPr>
          <w:noProof/>
          <w:color w:val="775F55" w:themeColor="text2"/>
          <w:sz w:val="32"/>
          <w:szCs w:val="32"/>
        </w:rPr>
      </w:pPr>
    </w:p>
    <w:p w14:paraId="47318418" w14:textId="77777777" w:rsidR="009D7AFD" w:rsidRDefault="009D7AFD">
      <w:pPr>
        <w:rPr>
          <w:noProof/>
          <w:color w:val="775F55" w:themeColor="text2"/>
          <w:sz w:val="32"/>
          <w:szCs w:val="32"/>
        </w:rPr>
      </w:pPr>
    </w:p>
    <w:p w14:paraId="51A56A3A" w14:textId="77777777" w:rsidR="009D7AFD" w:rsidRDefault="009D7AFD">
      <w:pPr>
        <w:rPr>
          <w:noProof/>
          <w:color w:val="775F55" w:themeColor="text2"/>
          <w:sz w:val="32"/>
          <w:szCs w:val="32"/>
        </w:rPr>
      </w:pPr>
    </w:p>
    <w:p w14:paraId="51E92749" w14:textId="42AE001E" w:rsidR="00232774" w:rsidRDefault="00335004">
      <w:pPr>
        <w:rPr>
          <w:noProof/>
          <w:color w:val="775F55" w:themeColor="text2"/>
          <w:sz w:val="32"/>
          <w:szCs w:val="32"/>
        </w:rPr>
      </w:pPr>
      <w:r w:rsidRPr="00335004">
        <w:rPr>
          <w:noProof/>
          <w:color w:val="775F55" w:themeColor="text2"/>
          <w:sz w:val="32"/>
          <w:szCs w:val="32"/>
        </w:rPr>
        <w:lastRenderedPageBreak/>
        <w:drawing>
          <wp:inline distT="0" distB="0" distL="0" distR="0" wp14:anchorId="49DB6D79" wp14:editId="561D7212">
            <wp:extent cx="5943600" cy="2760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0980"/>
                    </a:xfrm>
                    <a:prstGeom prst="rect">
                      <a:avLst/>
                    </a:prstGeom>
                  </pic:spPr>
                </pic:pic>
              </a:graphicData>
            </a:graphic>
          </wp:inline>
        </w:drawing>
      </w:r>
    </w:p>
    <w:p w14:paraId="28476819" w14:textId="343442A5" w:rsidR="00335004" w:rsidRDefault="00335004">
      <w:pPr>
        <w:rPr>
          <w:noProof/>
          <w:color w:val="775F55" w:themeColor="text2"/>
          <w:sz w:val="32"/>
          <w:szCs w:val="32"/>
        </w:rPr>
      </w:pPr>
      <w:r>
        <w:rPr>
          <w:noProof/>
          <w:color w:val="775F55" w:themeColor="text2"/>
          <w:sz w:val="32"/>
          <w:szCs w:val="32"/>
        </w:rPr>
        <w:t>\</w:t>
      </w:r>
    </w:p>
    <w:p w14:paraId="53ED7BCC" w14:textId="58B32DDE" w:rsidR="00335004" w:rsidRDefault="00335004">
      <w:pPr>
        <w:rPr>
          <w:noProof/>
          <w:color w:val="775F55" w:themeColor="text2"/>
          <w:sz w:val="32"/>
          <w:szCs w:val="32"/>
        </w:rPr>
      </w:pPr>
    </w:p>
    <w:p w14:paraId="6CF37D41" w14:textId="54191E1F" w:rsidR="00335004" w:rsidRDefault="00335004">
      <w:pPr>
        <w:rPr>
          <w:noProof/>
          <w:color w:val="775F55" w:themeColor="text2"/>
          <w:sz w:val="32"/>
          <w:szCs w:val="32"/>
        </w:rPr>
      </w:pPr>
    </w:p>
    <w:p w14:paraId="62A580AC" w14:textId="02463888" w:rsidR="00335004" w:rsidRDefault="00335004">
      <w:pPr>
        <w:rPr>
          <w:noProof/>
          <w:color w:val="775F55" w:themeColor="text2"/>
          <w:sz w:val="32"/>
          <w:szCs w:val="32"/>
        </w:rPr>
      </w:pPr>
    </w:p>
    <w:p w14:paraId="5AF3580D" w14:textId="4485CFBA" w:rsidR="00335004" w:rsidRDefault="00335004">
      <w:pPr>
        <w:rPr>
          <w:noProof/>
          <w:color w:val="775F55" w:themeColor="text2"/>
          <w:sz w:val="32"/>
          <w:szCs w:val="32"/>
        </w:rPr>
      </w:pPr>
    </w:p>
    <w:p w14:paraId="5C7EFDB7" w14:textId="0ED84BF2" w:rsidR="00335004" w:rsidRDefault="00335004">
      <w:pPr>
        <w:rPr>
          <w:noProof/>
          <w:color w:val="775F55" w:themeColor="text2"/>
          <w:sz w:val="32"/>
          <w:szCs w:val="32"/>
        </w:rPr>
      </w:pPr>
    </w:p>
    <w:p w14:paraId="1AE63D10" w14:textId="77777777" w:rsidR="00335004" w:rsidRDefault="00335004">
      <w:pPr>
        <w:rPr>
          <w:noProof/>
          <w:color w:val="775F55" w:themeColor="text2"/>
          <w:sz w:val="32"/>
          <w:szCs w:val="32"/>
        </w:rPr>
      </w:pPr>
    </w:p>
    <w:p w14:paraId="7894EACA" w14:textId="77777777" w:rsidR="00232774" w:rsidRDefault="00232774">
      <w:pPr>
        <w:rPr>
          <w:noProof/>
          <w:color w:val="775F55" w:themeColor="text2"/>
          <w:sz w:val="32"/>
          <w:szCs w:val="32"/>
        </w:rPr>
      </w:pPr>
    </w:p>
    <w:p w14:paraId="04004E55" w14:textId="77777777" w:rsidR="00232774" w:rsidRDefault="00232774">
      <w:pPr>
        <w:rPr>
          <w:noProof/>
          <w:color w:val="775F55" w:themeColor="text2"/>
          <w:sz w:val="32"/>
          <w:szCs w:val="32"/>
        </w:rPr>
      </w:pPr>
    </w:p>
    <w:p w14:paraId="1AC9CB9A" w14:textId="77777777" w:rsidR="00232774" w:rsidRDefault="00232774">
      <w:pPr>
        <w:rPr>
          <w:noProof/>
          <w:color w:val="775F55" w:themeColor="text2"/>
          <w:sz w:val="32"/>
          <w:szCs w:val="32"/>
        </w:rPr>
      </w:pPr>
    </w:p>
    <w:p w14:paraId="4A9499AD" w14:textId="77777777" w:rsidR="00232774" w:rsidRDefault="00232774">
      <w:pPr>
        <w:rPr>
          <w:noProof/>
          <w:color w:val="775F55" w:themeColor="text2"/>
          <w:sz w:val="32"/>
          <w:szCs w:val="32"/>
        </w:rPr>
      </w:pPr>
    </w:p>
    <w:p w14:paraId="41D86DAB" w14:textId="77777777" w:rsidR="00232774" w:rsidRDefault="00232774">
      <w:pPr>
        <w:rPr>
          <w:noProof/>
          <w:color w:val="775F55" w:themeColor="text2"/>
          <w:sz w:val="32"/>
          <w:szCs w:val="32"/>
        </w:rPr>
      </w:pPr>
    </w:p>
    <w:p w14:paraId="26F42193" w14:textId="77777777" w:rsidR="00232774" w:rsidRDefault="00232774">
      <w:pPr>
        <w:rPr>
          <w:noProof/>
          <w:color w:val="775F55" w:themeColor="text2"/>
          <w:sz w:val="32"/>
          <w:szCs w:val="32"/>
        </w:rPr>
      </w:pPr>
    </w:p>
    <w:p w14:paraId="7EB8BFD1" w14:textId="77777777" w:rsidR="00232774" w:rsidRDefault="00232774">
      <w:pPr>
        <w:rPr>
          <w:noProof/>
          <w:color w:val="775F55" w:themeColor="text2"/>
          <w:sz w:val="32"/>
          <w:szCs w:val="32"/>
        </w:rPr>
      </w:pPr>
    </w:p>
    <w:p w14:paraId="10A3B6B4" w14:textId="77777777" w:rsidR="00232774" w:rsidRDefault="00232774">
      <w:pPr>
        <w:rPr>
          <w:noProof/>
          <w:color w:val="775F55" w:themeColor="text2"/>
          <w:sz w:val="32"/>
          <w:szCs w:val="32"/>
        </w:rPr>
      </w:pPr>
    </w:p>
    <w:p w14:paraId="73A4E1F1" w14:textId="77777777" w:rsidR="00BC1F45" w:rsidRDefault="00BC1F45" w:rsidP="00A763F1">
      <w:pPr>
        <w:ind w:left="0"/>
        <w:rPr>
          <w:noProof/>
          <w:color w:val="775F55" w:themeColor="text2"/>
          <w:sz w:val="32"/>
          <w:szCs w:val="32"/>
        </w:rPr>
      </w:pPr>
    </w:p>
    <w:p w14:paraId="177CD07E" w14:textId="77777777" w:rsidR="003D1FF2" w:rsidRDefault="003D1FF2" w:rsidP="003D1FF2">
      <w:pPr>
        <w:pStyle w:val="Heading3"/>
        <w:rPr>
          <w:noProof/>
        </w:rPr>
      </w:pPr>
      <w:r w:rsidRPr="00572531">
        <w:rPr>
          <w:noProof/>
        </w:rPr>
        <w:lastRenderedPageBreak/>
        <w:t>We have a model</w:t>
      </w:r>
    </w:p>
    <w:p w14:paraId="2A5721A7" w14:textId="77777777" w:rsidR="00BC1F45" w:rsidRDefault="00BC1F45">
      <w:pPr>
        <w:rPr>
          <w:noProof/>
          <w:color w:val="775F55" w:themeColor="text2"/>
          <w:sz w:val="32"/>
          <w:szCs w:val="32"/>
        </w:rPr>
      </w:pPr>
    </w:p>
    <w:p w14:paraId="6BB2E021" w14:textId="77777777" w:rsidR="00BC1F45" w:rsidRDefault="00BC1F45">
      <w:pPr>
        <w:rPr>
          <w:noProof/>
          <w:color w:val="775F55" w:themeColor="text2"/>
          <w:sz w:val="32"/>
          <w:szCs w:val="32"/>
        </w:rPr>
      </w:pPr>
    </w:p>
    <w:p w14:paraId="484D315F" w14:textId="77777777" w:rsidR="00232774" w:rsidRDefault="00DB0F23">
      <w:pPr>
        <w:rPr>
          <w:noProof/>
          <w:color w:val="775F55" w:themeColor="text2"/>
          <w:sz w:val="32"/>
          <w:szCs w:val="32"/>
        </w:rPr>
      </w:pPr>
      <w:r w:rsidRPr="00DB0F23">
        <w:rPr>
          <w:noProof/>
          <w:color w:val="775F55" w:themeColor="text2"/>
          <w:sz w:val="32"/>
          <w:szCs w:val="32"/>
        </w:rPr>
        <w:drawing>
          <wp:inline distT="0" distB="0" distL="0" distR="0" wp14:anchorId="72FB26C8" wp14:editId="280BB122">
            <wp:extent cx="5724525" cy="5343525"/>
            <wp:effectExtent l="0" t="0" r="9525" b="9525"/>
            <wp:docPr id="1" name="Picture 1" descr="C:\Users\HOAP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PN\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343525"/>
                    </a:xfrm>
                    <a:prstGeom prst="rect">
                      <a:avLst/>
                    </a:prstGeom>
                    <a:noFill/>
                    <a:ln>
                      <a:noFill/>
                    </a:ln>
                  </pic:spPr>
                </pic:pic>
              </a:graphicData>
            </a:graphic>
          </wp:inline>
        </w:drawing>
      </w:r>
    </w:p>
    <w:p w14:paraId="546BEC31" w14:textId="77777777" w:rsidR="002D7A6F" w:rsidRDefault="002D7A6F">
      <w:pPr>
        <w:rPr>
          <w:noProof/>
          <w:color w:val="775F55" w:themeColor="text2"/>
          <w:sz w:val="32"/>
          <w:szCs w:val="32"/>
        </w:rPr>
      </w:pPr>
    </w:p>
    <w:p w14:paraId="4B50F61B" w14:textId="77777777" w:rsidR="002D7A6F" w:rsidRDefault="002D7A6F">
      <w:pPr>
        <w:rPr>
          <w:noProof/>
          <w:color w:val="775F55" w:themeColor="text2"/>
          <w:sz w:val="32"/>
          <w:szCs w:val="32"/>
        </w:rPr>
      </w:pPr>
    </w:p>
    <w:p w14:paraId="7BFE4FA2" w14:textId="77777777" w:rsidR="002D7A6F" w:rsidRDefault="002D7A6F">
      <w:pPr>
        <w:rPr>
          <w:noProof/>
          <w:color w:val="775F55" w:themeColor="text2"/>
          <w:sz w:val="32"/>
          <w:szCs w:val="32"/>
        </w:rPr>
      </w:pPr>
    </w:p>
    <w:p w14:paraId="6641F448" w14:textId="77777777" w:rsidR="002D7A6F" w:rsidRDefault="002D7A6F">
      <w:pPr>
        <w:rPr>
          <w:noProof/>
          <w:color w:val="775F55" w:themeColor="text2"/>
          <w:sz w:val="32"/>
          <w:szCs w:val="32"/>
        </w:rPr>
      </w:pPr>
    </w:p>
    <w:p w14:paraId="0B4566DF" w14:textId="77777777" w:rsidR="002D7A6F" w:rsidRDefault="002D7A6F">
      <w:pPr>
        <w:rPr>
          <w:noProof/>
          <w:color w:val="775F55" w:themeColor="text2"/>
          <w:sz w:val="32"/>
          <w:szCs w:val="32"/>
        </w:rPr>
      </w:pPr>
    </w:p>
    <w:p w14:paraId="00881E08" w14:textId="77777777" w:rsidR="00232774" w:rsidRDefault="00C570DC" w:rsidP="00011F8C">
      <w:pPr>
        <w:pStyle w:val="Heading1"/>
        <w:numPr>
          <w:ilvl w:val="0"/>
          <w:numId w:val="11"/>
        </w:numPr>
      </w:pPr>
      <w:r>
        <w:lastRenderedPageBreak/>
        <w:t>data dictionary</w:t>
      </w:r>
    </w:p>
    <w:p w14:paraId="00F4C20C" w14:textId="77777777" w:rsidR="00B8392E" w:rsidRPr="00B8392E" w:rsidRDefault="00B8392E" w:rsidP="00B8392E">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14:paraId="48C4EF1F" w14:textId="77777777" w:rsidR="00232774" w:rsidRDefault="00E40D90" w:rsidP="00E40D90">
      <w:pPr>
        <w:pStyle w:val="Heading2"/>
        <w:numPr>
          <w:ilvl w:val="0"/>
          <w:numId w:val="24"/>
        </w:numPr>
      </w:pPr>
      <w:r>
        <w:t>DEFINITION OF TABLES</w:t>
      </w:r>
    </w:p>
    <w:p w14:paraId="46165668" w14:textId="77777777" w:rsidR="007C2B09" w:rsidRPr="00100121" w:rsidRDefault="00564FAA" w:rsidP="00100121">
      <w:pPr>
        <w:pStyle w:val="Heading3"/>
        <w:numPr>
          <w:ilvl w:val="0"/>
          <w:numId w:val="26"/>
        </w:numPr>
        <w:rPr>
          <w:rStyle w:val="Strong"/>
          <w:b w:val="0"/>
          <w:lang w:val="vi-VN"/>
        </w:rPr>
      </w:pPr>
      <w:r>
        <w:rPr>
          <w:rStyle w:val="Strong"/>
          <w:b w:val="0"/>
          <w:lang w:val="vi-VN"/>
        </w:rPr>
        <w:t xml:space="preserve">Table </w:t>
      </w:r>
      <w:r>
        <w:rPr>
          <w:rStyle w:val="Strong"/>
          <w:lang w:val="vi-VN"/>
        </w:rPr>
        <w:t>Student</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1570"/>
        <w:gridCol w:w="1430"/>
        <w:gridCol w:w="935"/>
        <w:gridCol w:w="1416"/>
        <w:gridCol w:w="4009"/>
      </w:tblGrid>
      <w:tr w:rsidR="00FA5598" w14:paraId="7CF23AD7" w14:textId="77777777" w:rsidTr="009B70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vAlign w:val="bottom"/>
          </w:tcPr>
          <w:p w14:paraId="61FDB2B7" w14:textId="77777777" w:rsidR="00FA5598" w:rsidRPr="00FA5598" w:rsidRDefault="00FA5598" w:rsidP="009B70DA">
            <w:pPr>
              <w:pStyle w:val="Tabletext"/>
              <w:jc w:val="center"/>
              <w:rPr>
                <w:lang w:val="vi-VN"/>
              </w:rPr>
            </w:pPr>
            <w:r>
              <w:rPr>
                <w:lang w:val="vi-VN"/>
              </w:rPr>
              <w:t>Column Name</w:t>
            </w:r>
          </w:p>
        </w:tc>
        <w:tc>
          <w:tcPr>
            <w:tcW w:w="1170" w:type="dxa"/>
            <w:tcBorders>
              <w:top w:val="nil"/>
            </w:tcBorders>
            <w:vAlign w:val="bottom"/>
          </w:tcPr>
          <w:p w14:paraId="5CBDF5A3" w14:textId="77777777" w:rsidR="00FA5598" w:rsidRPr="00FA5598" w:rsidRDefault="00FA5598" w:rsidP="009B70DA">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900" w:type="dxa"/>
            <w:tcBorders>
              <w:top w:val="nil"/>
            </w:tcBorders>
            <w:vAlign w:val="bottom"/>
          </w:tcPr>
          <w:p w14:paraId="7E856246" w14:textId="77777777" w:rsidR="00FA5598" w:rsidRPr="00FA5598" w:rsidRDefault="00FA5598" w:rsidP="009B70DA">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440" w:type="dxa"/>
            <w:tcBorders>
              <w:top w:val="nil"/>
              <w:right w:val="nil"/>
            </w:tcBorders>
            <w:vAlign w:val="bottom"/>
          </w:tcPr>
          <w:p w14:paraId="5E18257E" w14:textId="77777777" w:rsidR="00FA5598" w:rsidRPr="00FA5598" w:rsidRDefault="00FA5598" w:rsidP="009B70DA">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230" w:type="dxa"/>
            <w:tcBorders>
              <w:top w:val="nil"/>
              <w:right w:val="nil"/>
            </w:tcBorders>
          </w:tcPr>
          <w:p w14:paraId="5F633B99" w14:textId="77777777" w:rsidR="00FA5598" w:rsidRDefault="00FA5598" w:rsidP="009B70DA">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FA5598" w14:paraId="6983897A"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73C83746" w14:textId="77777777" w:rsidR="00FA5598" w:rsidRPr="003B459A" w:rsidRDefault="001453E2" w:rsidP="00C0403A">
            <w:pPr>
              <w:pStyle w:val="Tabletext"/>
              <w:rPr>
                <w:b w:val="0"/>
                <w:lang w:val="vi-VN"/>
              </w:rPr>
            </w:pPr>
            <w:r>
              <w:rPr>
                <w:b w:val="0"/>
                <w:lang w:val="vi-VN"/>
              </w:rPr>
              <w:t>StudentID</w:t>
            </w:r>
          </w:p>
        </w:tc>
        <w:tc>
          <w:tcPr>
            <w:tcW w:w="1170" w:type="dxa"/>
          </w:tcPr>
          <w:p w14:paraId="62FD6B4B" w14:textId="77777777" w:rsidR="00FA5598" w:rsidRPr="001453E2"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w:t>
            </w:r>
            <w:r w:rsidR="001453E2">
              <w:rPr>
                <w:lang w:val="vi-VN"/>
              </w:rPr>
              <w:t>archar(7)</w:t>
            </w:r>
          </w:p>
        </w:tc>
        <w:tc>
          <w:tcPr>
            <w:tcW w:w="900" w:type="dxa"/>
          </w:tcPr>
          <w:p w14:paraId="2F0A079F"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2ED31D67" w14:textId="77777777" w:rsidR="00FA5598" w:rsidRPr="003B459A" w:rsidRDefault="003D5192" w:rsidP="00C0403A">
            <w:pPr>
              <w:pStyle w:val="Tabletext"/>
              <w:cnfStyle w:val="000000000000" w:firstRow="0" w:lastRow="0" w:firstColumn="0" w:lastColumn="0" w:oddVBand="0" w:evenVBand="0" w:oddHBand="0" w:evenHBand="0" w:firstRowFirstColumn="0" w:firstRowLastColumn="0" w:lastRowFirstColumn="0" w:lastRowLastColumn="0"/>
            </w:pPr>
            <w:proofErr w:type="spellStart"/>
            <w:r>
              <w:t>SE|SBxxxxx</w:t>
            </w:r>
            <w:proofErr w:type="spellEnd"/>
          </w:p>
        </w:tc>
        <w:tc>
          <w:tcPr>
            <w:tcW w:w="4230" w:type="dxa"/>
            <w:tcBorders>
              <w:right w:val="nil"/>
            </w:tcBorders>
          </w:tcPr>
          <w:p w14:paraId="741BCC8F" w14:textId="77777777" w:rsidR="00FA5598" w:rsidRPr="009101C2" w:rsidRDefault="00DA076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PK, N</w:t>
            </w:r>
            <w:r w:rsidR="009101C2">
              <w:rPr>
                <w:lang w:val="vi-VN"/>
              </w:rPr>
              <w:t>ot null</w:t>
            </w:r>
          </w:p>
        </w:tc>
      </w:tr>
      <w:tr w:rsidR="00FA5598" w14:paraId="77D89AF4"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763DED27" w14:textId="77777777" w:rsidR="00FA5598" w:rsidRPr="00B350EB" w:rsidRDefault="00C467A6" w:rsidP="00C0403A">
            <w:pPr>
              <w:pStyle w:val="Tabletext"/>
              <w:rPr>
                <w:b w:val="0"/>
                <w:lang w:val="vi-VN"/>
              </w:rPr>
            </w:pPr>
            <w:r>
              <w:rPr>
                <w:b w:val="0"/>
                <w:lang w:val="vi-VN"/>
              </w:rPr>
              <w:t>Guard</w:t>
            </w:r>
            <w:r w:rsidR="00B350EB">
              <w:rPr>
                <w:b w:val="0"/>
                <w:lang w:val="vi-VN"/>
              </w:rPr>
              <w:t>ID</w:t>
            </w:r>
          </w:p>
        </w:tc>
        <w:tc>
          <w:tcPr>
            <w:tcW w:w="1170" w:type="dxa"/>
          </w:tcPr>
          <w:p w14:paraId="40BFD738" w14:textId="77777777" w:rsidR="00FA5598" w:rsidRPr="00B350EB"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w:t>
            </w:r>
            <w:r w:rsidR="00B350EB">
              <w:rPr>
                <w:lang w:val="vi-VN"/>
              </w:rPr>
              <w:t>nt</w:t>
            </w:r>
          </w:p>
        </w:tc>
        <w:tc>
          <w:tcPr>
            <w:tcW w:w="900" w:type="dxa"/>
          </w:tcPr>
          <w:p w14:paraId="1AB06879"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7CA4975C"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14:paraId="514FA779" w14:textId="77777777" w:rsidR="00FA5598" w:rsidRPr="00C467A6" w:rsidRDefault="00C467A6"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FK reference GUARD(GuardID)</w:t>
            </w:r>
          </w:p>
        </w:tc>
      </w:tr>
      <w:tr w:rsidR="00FA5598" w14:paraId="28B159B6"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4BBD8637" w14:textId="77777777" w:rsidR="00FA5598" w:rsidRPr="00AB7D7E" w:rsidRDefault="008918A4" w:rsidP="00C0403A">
            <w:pPr>
              <w:pStyle w:val="Tabletext"/>
              <w:rPr>
                <w:b w:val="0"/>
                <w:lang w:val="vi-VN"/>
              </w:rPr>
            </w:pPr>
            <w:r>
              <w:rPr>
                <w:b w:val="0"/>
                <w:lang w:val="vi-VN"/>
              </w:rPr>
              <w:t>First Name</w:t>
            </w:r>
          </w:p>
        </w:tc>
        <w:tc>
          <w:tcPr>
            <w:tcW w:w="1170" w:type="dxa"/>
          </w:tcPr>
          <w:p w14:paraId="40D2C452" w14:textId="77777777" w:rsidR="00FA5598" w:rsidRPr="008918A4" w:rsidRDefault="008918A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14:paraId="70C25D8B"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6B8BA2F1"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14:paraId="66F6E4B8" w14:textId="77777777" w:rsidR="00FA5598" w:rsidRPr="00363B11" w:rsidRDefault="00363B1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14:paraId="4DB11CCB"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36CB600D" w14:textId="77777777" w:rsidR="00FA5598" w:rsidRPr="006449E1" w:rsidRDefault="006449E1" w:rsidP="00C0403A">
            <w:pPr>
              <w:pStyle w:val="Tabletext"/>
              <w:rPr>
                <w:b w:val="0"/>
                <w:lang w:val="vi-VN"/>
              </w:rPr>
            </w:pPr>
            <w:r>
              <w:rPr>
                <w:b w:val="0"/>
                <w:lang w:val="vi-VN"/>
              </w:rPr>
              <w:t>Last Name</w:t>
            </w:r>
          </w:p>
        </w:tc>
        <w:tc>
          <w:tcPr>
            <w:tcW w:w="1170" w:type="dxa"/>
          </w:tcPr>
          <w:p w14:paraId="3330B0C2" w14:textId="77777777" w:rsidR="00FA5598" w:rsidRPr="006449E1" w:rsidRDefault="006449E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900" w:type="dxa"/>
          </w:tcPr>
          <w:p w14:paraId="6DF9DABD"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254983D1"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14:paraId="1052A5D9" w14:textId="77777777" w:rsidR="00FA5598" w:rsidRPr="006F5432" w:rsidRDefault="006F543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FA5598" w14:paraId="5331E72A"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1EAA82F9" w14:textId="77777777" w:rsidR="00FA5598" w:rsidRPr="000306D8" w:rsidRDefault="000306D8" w:rsidP="00C0403A">
            <w:pPr>
              <w:pStyle w:val="Tabletext"/>
              <w:rPr>
                <w:b w:val="0"/>
                <w:lang w:val="vi-VN"/>
              </w:rPr>
            </w:pPr>
            <w:r>
              <w:rPr>
                <w:b w:val="0"/>
                <w:lang w:val="vi-VN"/>
              </w:rPr>
              <w:t>Email</w:t>
            </w:r>
          </w:p>
        </w:tc>
        <w:tc>
          <w:tcPr>
            <w:tcW w:w="1170" w:type="dxa"/>
          </w:tcPr>
          <w:p w14:paraId="0E6F3B2A" w14:textId="77777777" w:rsidR="00FA5598" w:rsidRPr="000306D8" w:rsidRDefault="000306D8" w:rsidP="00584EA4">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584EA4">
              <w:t>25</w:t>
            </w:r>
            <w:r>
              <w:rPr>
                <w:lang w:val="vi-VN"/>
              </w:rPr>
              <w:t>5)</w:t>
            </w:r>
          </w:p>
        </w:tc>
        <w:tc>
          <w:tcPr>
            <w:tcW w:w="900" w:type="dxa"/>
          </w:tcPr>
          <w:p w14:paraId="5C3D7048"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3C095292"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14:paraId="4CB191C4" w14:textId="77777777" w:rsidR="00FA5598" w:rsidRPr="003B459A" w:rsidRDefault="00FA5598" w:rsidP="00C0403A">
            <w:pPr>
              <w:pStyle w:val="Tabletext"/>
              <w:cnfStyle w:val="000000000000" w:firstRow="0" w:lastRow="0" w:firstColumn="0" w:lastColumn="0" w:oddVBand="0" w:evenVBand="0" w:oddHBand="0" w:evenHBand="0" w:firstRowFirstColumn="0" w:firstRowLastColumn="0" w:lastRowFirstColumn="0" w:lastRowLastColumn="0"/>
            </w:pPr>
          </w:p>
        </w:tc>
      </w:tr>
      <w:tr w:rsidR="00CA6865" w14:paraId="5489B1A3"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3C7E23BB" w14:textId="77777777" w:rsidR="00CA6865" w:rsidRDefault="00F93A65" w:rsidP="00C0403A">
            <w:pPr>
              <w:pStyle w:val="Tabletext"/>
              <w:rPr>
                <w:b w:val="0"/>
                <w:lang w:val="vi-VN"/>
              </w:rPr>
            </w:pPr>
            <w:r>
              <w:rPr>
                <w:b w:val="0"/>
                <w:lang w:val="vi-VN"/>
              </w:rPr>
              <w:t>Phone</w:t>
            </w:r>
          </w:p>
        </w:tc>
        <w:tc>
          <w:tcPr>
            <w:tcW w:w="1170" w:type="dxa"/>
          </w:tcPr>
          <w:p w14:paraId="4E2D7EDF" w14:textId="77777777" w:rsidR="00CA6865" w:rsidRPr="00E3778D" w:rsidRDefault="000E4238" w:rsidP="000B674C">
            <w:pPr>
              <w:pStyle w:val="Tabletext"/>
              <w:cnfStyle w:val="000000000000" w:firstRow="0" w:lastRow="0" w:firstColumn="0" w:lastColumn="0" w:oddVBand="0" w:evenVBand="0" w:oddHBand="0" w:evenHBand="0" w:firstRowFirstColumn="0" w:firstRowLastColumn="0" w:lastRowFirstColumn="0" w:lastRowLastColumn="0"/>
            </w:pPr>
            <w:r>
              <w:t>Char(11)</w:t>
            </w:r>
          </w:p>
        </w:tc>
        <w:tc>
          <w:tcPr>
            <w:tcW w:w="900" w:type="dxa"/>
          </w:tcPr>
          <w:p w14:paraId="426904DB" w14:textId="77777777" w:rsidR="00CA6865" w:rsidRPr="003B459A" w:rsidRDefault="00CA6865" w:rsidP="00C0403A">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14:paraId="51EC2936" w14:textId="77777777" w:rsidR="00CA6865" w:rsidRPr="003B0584" w:rsidRDefault="003B0584"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0 to 9</w:t>
            </w:r>
          </w:p>
        </w:tc>
        <w:tc>
          <w:tcPr>
            <w:tcW w:w="4230" w:type="dxa"/>
            <w:tcBorders>
              <w:right w:val="nil"/>
            </w:tcBorders>
          </w:tcPr>
          <w:p w14:paraId="6BF5ECC8" w14:textId="77777777" w:rsidR="00CA6865" w:rsidRPr="0031763C" w:rsidRDefault="0031763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31763C" w14:paraId="6A082B16"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41709328" w14:textId="77777777" w:rsidR="0031763C" w:rsidRDefault="004F7B51" w:rsidP="00C0403A">
            <w:pPr>
              <w:pStyle w:val="Tabletext"/>
              <w:rPr>
                <w:b w:val="0"/>
                <w:lang w:val="vi-VN"/>
              </w:rPr>
            </w:pPr>
            <w:r>
              <w:rPr>
                <w:b w:val="0"/>
                <w:lang w:val="vi-VN"/>
              </w:rPr>
              <w:t>Gender</w:t>
            </w:r>
          </w:p>
        </w:tc>
        <w:tc>
          <w:tcPr>
            <w:tcW w:w="1170" w:type="dxa"/>
          </w:tcPr>
          <w:p w14:paraId="16CA3050" w14:textId="77777777"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Char(1)</w:t>
            </w:r>
          </w:p>
        </w:tc>
        <w:tc>
          <w:tcPr>
            <w:tcW w:w="900" w:type="dxa"/>
          </w:tcPr>
          <w:p w14:paraId="65AC2B2D" w14:textId="77777777" w:rsidR="0031763C" w:rsidRPr="004F7B51"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M</w:t>
            </w:r>
          </w:p>
        </w:tc>
        <w:tc>
          <w:tcPr>
            <w:tcW w:w="1440" w:type="dxa"/>
            <w:tcBorders>
              <w:right w:val="nil"/>
            </w:tcBorders>
          </w:tcPr>
          <w:p w14:paraId="19014D71" w14:textId="77777777" w:rsidR="0031763C" w:rsidRDefault="004F7B51"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4230" w:type="dxa"/>
            <w:tcBorders>
              <w:right w:val="nil"/>
            </w:tcBorders>
          </w:tcPr>
          <w:p w14:paraId="6204B7B3" w14:textId="77777777" w:rsidR="0031763C"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533AEA" w14:paraId="71D59390"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5669DBC2" w14:textId="77777777" w:rsidR="00533AEA" w:rsidRDefault="00497559" w:rsidP="00C0403A">
            <w:pPr>
              <w:pStyle w:val="Tabletext"/>
              <w:rPr>
                <w:b w:val="0"/>
                <w:lang w:val="vi-VN"/>
              </w:rPr>
            </w:pPr>
            <w:r>
              <w:rPr>
                <w:b w:val="0"/>
                <w:lang w:val="vi-VN"/>
              </w:rPr>
              <w:t>Course</w:t>
            </w:r>
          </w:p>
        </w:tc>
        <w:tc>
          <w:tcPr>
            <w:tcW w:w="1170" w:type="dxa"/>
          </w:tcPr>
          <w:p w14:paraId="3620897A" w14:textId="77777777" w:rsidR="00533AEA" w:rsidRDefault="00497559"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Char(3)</w:t>
            </w:r>
          </w:p>
        </w:tc>
        <w:tc>
          <w:tcPr>
            <w:tcW w:w="900" w:type="dxa"/>
          </w:tcPr>
          <w:p w14:paraId="1946EBA8" w14:textId="77777777" w:rsidR="00533AEA" w:rsidRDefault="00533AE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1440" w:type="dxa"/>
            <w:tcBorders>
              <w:right w:val="nil"/>
            </w:tcBorders>
          </w:tcPr>
          <w:p w14:paraId="50CB59CE" w14:textId="77777777" w:rsidR="00533AEA" w:rsidRPr="00036F27" w:rsidRDefault="00036F27" w:rsidP="00C0403A">
            <w:pPr>
              <w:pStyle w:val="Tabletext"/>
              <w:cnfStyle w:val="000000000000" w:firstRow="0" w:lastRow="0" w:firstColumn="0" w:lastColumn="0" w:oddVBand="0" w:evenVBand="0" w:oddHBand="0" w:evenHBand="0" w:firstRowFirstColumn="0" w:firstRowLastColumn="0" w:lastRowFirstColumn="0" w:lastRowLastColumn="0"/>
            </w:pPr>
            <w:proofErr w:type="spellStart"/>
            <w:r>
              <w:t>Kxx</w:t>
            </w:r>
            <w:proofErr w:type="spellEnd"/>
          </w:p>
        </w:tc>
        <w:tc>
          <w:tcPr>
            <w:tcW w:w="4230" w:type="dxa"/>
            <w:tcBorders>
              <w:right w:val="nil"/>
            </w:tcBorders>
          </w:tcPr>
          <w:p w14:paraId="24412282" w14:textId="77777777" w:rsidR="00533AEA" w:rsidRDefault="00533AE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r>
      <w:tr w:rsidR="001922D7" w14:paraId="7BA54F96"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298B0050" w14:textId="77777777" w:rsidR="001922D7" w:rsidRDefault="00FF7025" w:rsidP="00C0403A">
            <w:pPr>
              <w:pStyle w:val="Tabletext"/>
              <w:rPr>
                <w:b w:val="0"/>
                <w:lang w:val="vi-VN"/>
              </w:rPr>
            </w:pPr>
            <w:r>
              <w:rPr>
                <w:b w:val="0"/>
                <w:lang w:val="vi-VN"/>
              </w:rPr>
              <w:t>Role</w:t>
            </w:r>
          </w:p>
        </w:tc>
        <w:tc>
          <w:tcPr>
            <w:tcW w:w="1170" w:type="dxa"/>
          </w:tcPr>
          <w:p w14:paraId="5497C06C" w14:textId="77777777" w:rsidR="001922D7" w:rsidRDefault="006D17D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Nvarchar(30)</w:t>
            </w:r>
          </w:p>
        </w:tc>
        <w:tc>
          <w:tcPr>
            <w:tcW w:w="900" w:type="dxa"/>
          </w:tcPr>
          <w:p w14:paraId="5CBDD463" w14:textId="77777777" w:rsidR="001922D7" w:rsidRDefault="00046412"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Member</w:t>
            </w:r>
          </w:p>
        </w:tc>
        <w:tc>
          <w:tcPr>
            <w:tcW w:w="1440" w:type="dxa"/>
            <w:tcBorders>
              <w:right w:val="nil"/>
            </w:tcBorders>
          </w:tcPr>
          <w:p w14:paraId="7989BC0B" w14:textId="77777777" w:rsidR="001922D7" w:rsidRPr="00D44A1A" w:rsidRDefault="00D44A1A" w:rsidP="00C0403A">
            <w:pPr>
              <w:pStyle w:val="Tabletext"/>
              <w:cnfStyle w:val="000000000000" w:firstRow="0" w:lastRow="0" w:firstColumn="0" w:lastColumn="0" w:oddVBand="0" w:evenVBand="0" w:oddHBand="0" w:evenHBand="0" w:firstRowFirstColumn="0" w:firstRowLastColumn="0" w:lastRowFirstColumn="0" w:lastRowLastColumn="0"/>
            </w:pPr>
            <w:r>
              <w:t>‘Member’ or ‘Leader’</w:t>
            </w:r>
          </w:p>
        </w:tc>
        <w:tc>
          <w:tcPr>
            <w:tcW w:w="4230" w:type="dxa"/>
            <w:tcBorders>
              <w:right w:val="nil"/>
            </w:tcBorders>
          </w:tcPr>
          <w:p w14:paraId="33FFE948" w14:textId="77777777" w:rsidR="001922D7" w:rsidRDefault="000B674C"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403005" w14:paraId="0725157B" w14:textId="77777777" w:rsidTr="009B70DA">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0FEB24EE" w14:textId="77777777" w:rsidR="00403005" w:rsidRDefault="00E416BA" w:rsidP="00C0403A">
            <w:pPr>
              <w:pStyle w:val="Tabletext"/>
              <w:rPr>
                <w:b w:val="0"/>
                <w:lang w:val="vi-VN"/>
              </w:rPr>
            </w:pPr>
            <w:r>
              <w:rPr>
                <w:b w:val="0"/>
                <w:lang w:val="vi-VN"/>
              </w:rPr>
              <w:t>Country</w:t>
            </w:r>
          </w:p>
        </w:tc>
        <w:tc>
          <w:tcPr>
            <w:tcW w:w="1170" w:type="dxa"/>
          </w:tcPr>
          <w:p w14:paraId="4AF4869E" w14:textId="77777777" w:rsidR="00403005" w:rsidRDefault="00E416BA"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Nvarchar(50)</w:t>
            </w:r>
          </w:p>
        </w:tc>
        <w:tc>
          <w:tcPr>
            <w:tcW w:w="900" w:type="dxa"/>
          </w:tcPr>
          <w:p w14:paraId="21DD322B" w14:textId="77777777" w:rsidR="00403005" w:rsidRDefault="007B0837"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VietNam</w:t>
            </w:r>
          </w:p>
        </w:tc>
        <w:tc>
          <w:tcPr>
            <w:tcW w:w="1440" w:type="dxa"/>
            <w:tcBorders>
              <w:right w:val="nil"/>
            </w:tcBorders>
          </w:tcPr>
          <w:p w14:paraId="3DDA5C23" w14:textId="77777777" w:rsidR="00403005" w:rsidRDefault="00403005"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c>
          <w:tcPr>
            <w:tcW w:w="4230" w:type="dxa"/>
            <w:tcBorders>
              <w:right w:val="nil"/>
            </w:tcBorders>
          </w:tcPr>
          <w:p w14:paraId="7D0D6D3F" w14:textId="77777777" w:rsidR="00403005" w:rsidRDefault="00403005" w:rsidP="00C0403A">
            <w:pPr>
              <w:pStyle w:val="Tabletext"/>
              <w:cnfStyle w:val="000000000000" w:firstRow="0" w:lastRow="0" w:firstColumn="0" w:lastColumn="0" w:oddVBand="0" w:evenVBand="0" w:oddHBand="0" w:evenHBand="0" w:firstRowFirstColumn="0" w:firstRowLastColumn="0" w:lastRowFirstColumn="0" w:lastRowLastColumn="0"/>
              <w:rPr>
                <w:lang w:val="vi-VN"/>
              </w:rPr>
            </w:pPr>
          </w:p>
        </w:tc>
      </w:tr>
    </w:tbl>
    <w:p w14:paraId="34B5D272" w14:textId="77777777" w:rsidR="00DC4E1E" w:rsidRPr="00DC4E1E" w:rsidRDefault="00DC4E1E" w:rsidP="00DC4E1E"/>
    <w:p w14:paraId="3E57332F" w14:textId="77777777" w:rsidR="00992E26" w:rsidRPr="00416F0B" w:rsidRDefault="00FE595D" w:rsidP="00A55CF8">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Layout w:type="fixed"/>
        <w:tblCellMar>
          <w:left w:w="0" w:type="dxa"/>
          <w:right w:w="0" w:type="dxa"/>
        </w:tblCellMar>
        <w:tblLook w:val="04A0" w:firstRow="1" w:lastRow="0" w:firstColumn="1" w:lastColumn="0" w:noHBand="0" w:noVBand="1"/>
      </w:tblPr>
      <w:tblGrid>
        <w:gridCol w:w="900"/>
        <w:gridCol w:w="720"/>
        <w:gridCol w:w="720"/>
        <w:gridCol w:w="990"/>
        <w:gridCol w:w="2070"/>
        <w:gridCol w:w="630"/>
        <w:gridCol w:w="900"/>
        <w:gridCol w:w="852"/>
        <w:gridCol w:w="789"/>
        <w:gridCol w:w="789"/>
      </w:tblGrid>
      <w:tr w:rsidR="00704BF9" w14:paraId="5AD8E20C" w14:textId="77777777" w:rsidTr="00704B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tcBorders>
              <w:top w:val="nil"/>
              <w:left w:val="nil"/>
            </w:tcBorders>
            <w:vAlign w:val="bottom"/>
          </w:tcPr>
          <w:p w14:paraId="32536EC3" w14:textId="77777777" w:rsidR="00F5212F" w:rsidRPr="00F5212F" w:rsidRDefault="00F5212F" w:rsidP="00416F0B">
            <w:pPr>
              <w:pStyle w:val="Tabletext"/>
              <w:jc w:val="center"/>
              <w:rPr>
                <w:lang w:val="vi-VN"/>
              </w:rPr>
            </w:pPr>
            <w:r>
              <w:rPr>
                <w:lang w:val="vi-VN"/>
              </w:rPr>
              <w:t>StudentID</w:t>
            </w:r>
          </w:p>
        </w:tc>
        <w:tc>
          <w:tcPr>
            <w:tcW w:w="720" w:type="dxa"/>
            <w:tcBorders>
              <w:top w:val="nil"/>
            </w:tcBorders>
            <w:vAlign w:val="bottom"/>
          </w:tcPr>
          <w:p w14:paraId="45CCFCC4" w14:textId="77777777" w:rsidR="00F5212F" w:rsidRP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GuardID</w:t>
            </w:r>
          </w:p>
        </w:tc>
        <w:tc>
          <w:tcPr>
            <w:tcW w:w="720" w:type="dxa"/>
            <w:tcBorders>
              <w:top w:val="nil"/>
            </w:tcBorders>
            <w:vAlign w:val="bottom"/>
          </w:tcPr>
          <w:p w14:paraId="6409C172" w14:textId="77777777" w:rsidR="00F5212F" w:rsidRP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First Name</w:t>
            </w:r>
          </w:p>
        </w:tc>
        <w:tc>
          <w:tcPr>
            <w:tcW w:w="990" w:type="dxa"/>
            <w:tcBorders>
              <w:top w:val="nil"/>
              <w:right w:val="nil"/>
            </w:tcBorders>
            <w:vAlign w:val="bottom"/>
          </w:tcPr>
          <w:p w14:paraId="654F0EE0" w14:textId="77777777" w:rsidR="00F5212F" w:rsidRP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Last Name</w:t>
            </w:r>
          </w:p>
        </w:tc>
        <w:tc>
          <w:tcPr>
            <w:tcW w:w="2070" w:type="dxa"/>
            <w:tcBorders>
              <w:top w:val="nil"/>
            </w:tcBorders>
          </w:tcPr>
          <w:p w14:paraId="24FA86C3"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c>
          <w:tcPr>
            <w:tcW w:w="630" w:type="dxa"/>
            <w:tcBorders>
              <w:top w:val="nil"/>
              <w:right w:val="nil"/>
            </w:tcBorders>
          </w:tcPr>
          <w:p w14:paraId="3A10A315"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Phone</w:t>
            </w:r>
          </w:p>
        </w:tc>
        <w:tc>
          <w:tcPr>
            <w:tcW w:w="900" w:type="dxa"/>
            <w:tcBorders>
              <w:top w:val="nil"/>
              <w:right w:val="nil"/>
            </w:tcBorders>
          </w:tcPr>
          <w:p w14:paraId="2B4D37F8"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Gender</w:t>
            </w:r>
          </w:p>
        </w:tc>
        <w:tc>
          <w:tcPr>
            <w:tcW w:w="852" w:type="dxa"/>
            <w:tcBorders>
              <w:top w:val="nil"/>
            </w:tcBorders>
          </w:tcPr>
          <w:p w14:paraId="4C68E8AE"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Course</w:t>
            </w:r>
          </w:p>
        </w:tc>
        <w:tc>
          <w:tcPr>
            <w:tcW w:w="789" w:type="dxa"/>
            <w:tcBorders>
              <w:top w:val="nil"/>
            </w:tcBorders>
          </w:tcPr>
          <w:p w14:paraId="6FB32EE7"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Role</w:t>
            </w:r>
          </w:p>
        </w:tc>
        <w:tc>
          <w:tcPr>
            <w:tcW w:w="789" w:type="dxa"/>
            <w:tcBorders>
              <w:top w:val="nil"/>
              <w:right w:val="nil"/>
            </w:tcBorders>
          </w:tcPr>
          <w:p w14:paraId="481B5000" w14:textId="77777777" w:rsidR="00F5212F" w:rsidRDefault="00F5212F" w:rsidP="00416F0B">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Contry</w:t>
            </w:r>
          </w:p>
        </w:tc>
      </w:tr>
      <w:tr w:rsidR="00704BF9" w14:paraId="330D1B6E" w14:textId="77777777" w:rsidTr="00704BF9">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14:paraId="4D64BC3A" w14:textId="77777777" w:rsidR="00F5212F" w:rsidRPr="00DD6FAE" w:rsidRDefault="0055039C" w:rsidP="00C0403A">
            <w:pPr>
              <w:pStyle w:val="Tabletext"/>
              <w:rPr>
                <w:b w:val="0"/>
                <w:sz w:val="18"/>
                <w:lang w:val="vi-VN"/>
              </w:rPr>
            </w:pPr>
            <w:r w:rsidRPr="00DD6FAE">
              <w:rPr>
                <w:b w:val="0"/>
                <w:sz w:val="18"/>
                <w:lang w:val="vi-VN"/>
              </w:rPr>
              <w:t>SE05740</w:t>
            </w:r>
          </w:p>
        </w:tc>
        <w:tc>
          <w:tcPr>
            <w:tcW w:w="720" w:type="dxa"/>
          </w:tcPr>
          <w:p w14:paraId="2C95DD0E" w14:textId="77777777" w:rsidR="00F5212F" w:rsidRPr="00DD6FAE" w:rsidRDefault="00AE6187"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2</w:t>
            </w:r>
          </w:p>
        </w:tc>
        <w:tc>
          <w:tcPr>
            <w:tcW w:w="720" w:type="dxa"/>
          </w:tcPr>
          <w:p w14:paraId="0C4E2FB7"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Hòa</w:t>
            </w:r>
          </w:p>
        </w:tc>
        <w:tc>
          <w:tcPr>
            <w:tcW w:w="990" w:type="dxa"/>
            <w:tcBorders>
              <w:right w:val="nil"/>
            </w:tcBorders>
          </w:tcPr>
          <w:p w14:paraId="2E8939DA"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Phạm Ngọc</w:t>
            </w:r>
          </w:p>
        </w:tc>
        <w:tc>
          <w:tcPr>
            <w:tcW w:w="2070" w:type="dxa"/>
          </w:tcPr>
          <w:p w14:paraId="617D26C7" w14:textId="77777777" w:rsidR="00F5212F" w:rsidRPr="00DD6FAE" w:rsidRDefault="00704BF9" w:rsidP="00704BF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 xml:space="preserve"> </w:t>
            </w:r>
            <w:hyperlink r:id="rId12" w:history="1">
              <w:r w:rsidR="00A5299E" w:rsidRPr="00CE3810">
                <w:rPr>
                  <w:rStyle w:val="Hyperlink"/>
                  <w:sz w:val="18"/>
                  <w:lang w:val="vi-VN"/>
                </w:rPr>
                <w:t>Thaycacac@gmail.com</w:t>
              </w:r>
            </w:hyperlink>
          </w:p>
        </w:tc>
        <w:tc>
          <w:tcPr>
            <w:tcW w:w="630" w:type="dxa"/>
            <w:tcBorders>
              <w:right w:val="nil"/>
            </w:tcBorders>
          </w:tcPr>
          <w:p w14:paraId="19457E2E"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0968038714</w:t>
            </w:r>
          </w:p>
        </w:tc>
        <w:tc>
          <w:tcPr>
            <w:tcW w:w="900" w:type="dxa"/>
            <w:tcBorders>
              <w:right w:val="nil"/>
            </w:tcBorders>
          </w:tcPr>
          <w:p w14:paraId="1A06750B"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M</w:t>
            </w:r>
          </w:p>
        </w:tc>
        <w:tc>
          <w:tcPr>
            <w:tcW w:w="852" w:type="dxa"/>
          </w:tcPr>
          <w:p w14:paraId="04C4E1AB"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K12</w:t>
            </w:r>
          </w:p>
        </w:tc>
        <w:tc>
          <w:tcPr>
            <w:tcW w:w="789" w:type="dxa"/>
          </w:tcPr>
          <w:p w14:paraId="10121938"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Member</w:t>
            </w:r>
          </w:p>
        </w:tc>
        <w:tc>
          <w:tcPr>
            <w:tcW w:w="789" w:type="dxa"/>
            <w:tcBorders>
              <w:right w:val="nil"/>
            </w:tcBorders>
          </w:tcPr>
          <w:p w14:paraId="215E2062" w14:textId="77777777" w:rsidR="00F5212F" w:rsidRPr="00DD6FAE" w:rsidRDefault="00DD6FAE"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sidRPr="00DD6FAE">
              <w:rPr>
                <w:sz w:val="18"/>
                <w:lang w:val="vi-VN"/>
              </w:rPr>
              <w:t>VietNam</w:t>
            </w:r>
          </w:p>
        </w:tc>
      </w:tr>
      <w:tr w:rsidR="00704BF9" w14:paraId="0899DD3A" w14:textId="77777777" w:rsidTr="00704BF9">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14:paraId="18E21DE9" w14:textId="77777777" w:rsidR="00F5212F" w:rsidRPr="0098202A" w:rsidRDefault="0098202A" w:rsidP="00C0403A">
            <w:pPr>
              <w:pStyle w:val="Tabletext"/>
              <w:rPr>
                <w:b w:val="0"/>
                <w:sz w:val="18"/>
                <w:lang w:val="vi-VN"/>
              </w:rPr>
            </w:pPr>
            <w:r>
              <w:rPr>
                <w:b w:val="0"/>
                <w:sz w:val="18"/>
                <w:lang w:val="vi-VN"/>
              </w:rPr>
              <w:t>SE05451</w:t>
            </w:r>
          </w:p>
        </w:tc>
        <w:tc>
          <w:tcPr>
            <w:tcW w:w="720" w:type="dxa"/>
          </w:tcPr>
          <w:p w14:paraId="35A22A0B" w14:textId="77777777" w:rsidR="00F5212F" w:rsidRPr="002D331F" w:rsidRDefault="002D331F"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1</w:t>
            </w:r>
          </w:p>
        </w:tc>
        <w:tc>
          <w:tcPr>
            <w:tcW w:w="720" w:type="dxa"/>
          </w:tcPr>
          <w:p w14:paraId="2933BCE4" w14:textId="77777777" w:rsidR="00F5212F" w:rsidRPr="002D331F" w:rsidRDefault="002D331F"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Nam</w:t>
            </w:r>
          </w:p>
        </w:tc>
        <w:tc>
          <w:tcPr>
            <w:tcW w:w="990" w:type="dxa"/>
            <w:tcBorders>
              <w:right w:val="nil"/>
            </w:tcBorders>
          </w:tcPr>
          <w:p w14:paraId="40E248F3" w14:textId="77777777" w:rsidR="00F5212F" w:rsidRPr="002D331F" w:rsidRDefault="002D331F"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Nguyễn Hải</w:t>
            </w:r>
          </w:p>
        </w:tc>
        <w:tc>
          <w:tcPr>
            <w:tcW w:w="2070" w:type="dxa"/>
          </w:tcPr>
          <w:p w14:paraId="44156F1D" w14:textId="77777777" w:rsidR="00F5212F" w:rsidRPr="00A05A08" w:rsidRDefault="00704BF9" w:rsidP="00704BF9">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 xml:space="preserve"> </w:t>
            </w:r>
            <w:hyperlink r:id="rId13" w:history="1">
              <w:r w:rsidR="00A05A08" w:rsidRPr="00CE3810">
                <w:rPr>
                  <w:rStyle w:val="Hyperlink"/>
                  <w:sz w:val="18"/>
                  <w:lang w:val="vi-VN"/>
                </w:rPr>
                <w:t>Hainam98@gmail.com</w:t>
              </w:r>
            </w:hyperlink>
          </w:p>
        </w:tc>
        <w:tc>
          <w:tcPr>
            <w:tcW w:w="630" w:type="dxa"/>
            <w:tcBorders>
              <w:right w:val="nil"/>
            </w:tcBorders>
          </w:tcPr>
          <w:p w14:paraId="05548767" w14:textId="77777777" w:rsidR="00F5212F" w:rsidRPr="005C4C2A" w:rsidRDefault="005C4C2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096512574</w:t>
            </w:r>
            <w:r w:rsidR="00CA3D60">
              <w:rPr>
                <w:sz w:val="18"/>
                <w:lang w:val="vi-VN"/>
              </w:rPr>
              <w:t>4</w:t>
            </w:r>
          </w:p>
        </w:tc>
        <w:tc>
          <w:tcPr>
            <w:tcW w:w="900" w:type="dxa"/>
            <w:tcBorders>
              <w:right w:val="nil"/>
            </w:tcBorders>
          </w:tcPr>
          <w:p w14:paraId="16DB220F" w14:textId="77777777" w:rsidR="00F5212F" w:rsidRPr="005C4C2A" w:rsidRDefault="005C4C2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14:paraId="6FB6504B" w14:textId="77777777" w:rsidR="00F5212F" w:rsidRPr="008F00D6" w:rsidRDefault="008F00D6"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K12</w:t>
            </w:r>
          </w:p>
        </w:tc>
        <w:tc>
          <w:tcPr>
            <w:tcW w:w="789" w:type="dxa"/>
          </w:tcPr>
          <w:p w14:paraId="40334BF3" w14:textId="77777777" w:rsidR="00F5212F" w:rsidRPr="008F00D6" w:rsidRDefault="008F00D6"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Leader</w:t>
            </w:r>
          </w:p>
        </w:tc>
        <w:tc>
          <w:tcPr>
            <w:tcW w:w="789" w:type="dxa"/>
            <w:tcBorders>
              <w:right w:val="nil"/>
            </w:tcBorders>
          </w:tcPr>
          <w:p w14:paraId="0AF5891D" w14:textId="77777777" w:rsidR="00F5212F" w:rsidRPr="008F00D6" w:rsidRDefault="008F00D6"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VietNam</w:t>
            </w:r>
          </w:p>
        </w:tc>
      </w:tr>
      <w:tr w:rsidR="00704BF9" w14:paraId="32529880" w14:textId="77777777" w:rsidTr="00704BF9">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14:paraId="11C8BCAF" w14:textId="77777777" w:rsidR="00F5212F" w:rsidRPr="006F3752" w:rsidRDefault="006F3752" w:rsidP="00C0403A">
            <w:pPr>
              <w:pStyle w:val="Tabletext"/>
              <w:rPr>
                <w:b w:val="0"/>
                <w:sz w:val="18"/>
                <w:lang w:val="vi-VN"/>
              </w:rPr>
            </w:pPr>
            <w:r>
              <w:rPr>
                <w:b w:val="0"/>
                <w:sz w:val="18"/>
                <w:lang w:val="vi-VN"/>
              </w:rPr>
              <w:t>SE03751</w:t>
            </w:r>
          </w:p>
        </w:tc>
        <w:tc>
          <w:tcPr>
            <w:tcW w:w="720" w:type="dxa"/>
          </w:tcPr>
          <w:p w14:paraId="5CFB4B68" w14:textId="77777777" w:rsidR="00F5212F" w:rsidRPr="006C2AE0" w:rsidRDefault="006C2AE0"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1</w:t>
            </w:r>
          </w:p>
        </w:tc>
        <w:tc>
          <w:tcPr>
            <w:tcW w:w="720" w:type="dxa"/>
          </w:tcPr>
          <w:p w14:paraId="2F88B9B6" w14:textId="77777777" w:rsidR="00F5212F" w:rsidRPr="006C2AE0" w:rsidRDefault="006C2AE0"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Vân</w:t>
            </w:r>
          </w:p>
        </w:tc>
        <w:tc>
          <w:tcPr>
            <w:tcW w:w="990" w:type="dxa"/>
            <w:tcBorders>
              <w:right w:val="nil"/>
            </w:tcBorders>
          </w:tcPr>
          <w:p w14:paraId="2B49484B" w14:textId="77777777" w:rsidR="00F5212F" w:rsidRPr="006C2AE0" w:rsidRDefault="006C2AE0"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Lương Hồng</w:t>
            </w:r>
          </w:p>
        </w:tc>
        <w:tc>
          <w:tcPr>
            <w:tcW w:w="2070" w:type="dxa"/>
          </w:tcPr>
          <w:p w14:paraId="35674288" w14:textId="77777777" w:rsidR="00F5212F" w:rsidRPr="006C2AE0" w:rsidRDefault="00000000" w:rsidP="0079669F">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4" w:history="1">
              <w:r w:rsidR="00BA46AC" w:rsidRPr="00CE3810">
                <w:rPr>
                  <w:rStyle w:val="Hyperlink"/>
                  <w:sz w:val="18"/>
                  <w:lang w:val="vi-VN"/>
                </w:rPr>
                <w:t>louhoang@gmail.com</w:t>
              </w:r>
            </w:hyperlink>
          </w:p>
        </w:tc>
        <w:tc>
          <w:tcPr>
            <w:tcW w:w="630" w:type="dxa"/>
            <w:tcBorders>
              <w:right w:val="nil"/>
            </w:tcBorders>
          </w:tcPr>
          <w:p w14:paraId="55703AB7" w14:textId="77777777" w:rsidR="00F5212F" w:rsidRPr="006C2AE0" w:rsidRDefault="006C2AE0"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0984481347</w:t>
            </w:r>
          </w:p>
        </w:tc>
        <w:tc>
          <w:tcPr>
            <w:tcW w:w="900" w:type="dxa"/>
            <w:tcBorders>
              <w:right w:val="nil"/>
            </w:tcBorders>
          </w:tcPr>
          <w:p w14:paraId="4D895A1E" w14:textId="77777777" w:rsidR="00F5212F" w:rsidRPr="006470E8" w:rsidRDefault="006470E8"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F</w:t>
            </w:r>
          </w:p>
        </w:tc>
        <w:tc>
          <w:tcPr>
            <w:tcW w:w="852" w:type="dxa"/>
          </w:tcPr>
          <w:p w14:paraId="2953105C" w14:textId="77777777" w:rsidR="00F5212F" w:rsidRPr="006470E8" w:rsidRDefault="006470E8"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K13</w:t>
            </w:r>
          </w:p>
        </w:tc>
        <w:tc>
          <w:tcPr>
            <w:tcW w:w="789" w:type="dxa"/>
          </w:tcPr>
          <w:p w14:paraId="72A75CA1" w14:textId="77777777" w:rsidR="00F5212F" w:rsidRPr="00E53C03" w:rsidRDefault="00E53C03"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Member</w:t>
            </w:r>
          </w:p>
        </w:tc>
        <w:tc>
          <w:tcPr>
            <w:tcW w:w="789" w:type="dxa"/>
            <w:tcBorders>
              <w:right w:val="nil"/>
            </w:tcBorders>
          </w:tcPr>
          <w:p w14:paraId="19998A12" w14:textId="77777777" w:rsidR="00F5212F" w:rsidRPr="00E53C03" w:rsidRDefault="00E53C03"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VietNam</w:t>
            </w:r>
          </w:p>
        </w:tc>
      </w:tr>
      <w:tr w:rsidR="00704BF9" w14:paraId="79AC6CC9" w14:textId="77777777" w:rsidTr="00704BF9">
        <w:tc>
          <w:tcPr>
            <w:cnfStyle w:val="001000000000" w:firstRow="0" w:lastRow="0" w:firstColumn="1" w:lastColumn="0" w:oddVBand="0" w:evenVBand="0" w:oddHBand="0" w:evenHBand="0" w:firstRowFirstColumn="0" w:firstRowLastColumn="0" w:lastRowFirstColumn="0" w:lastRowLastColumn="0"/>
            <w:tcW w:w="900" w:type="dxa"/>
            <w:tcBorders>
              <w:left w:val="nil"/>
            </w:tcBorders>
          </w:tcPr>
          <w:p w14:paraId="25B136AD" w14:textId="77777777" w:rsidR="00F5212F" w:rsidRPr="00622245" w:rsidRDefault="000020A8" w:rsidP="00C0403A">
            <w:pPr>
              <w:pStyle w:val="Tabletext"/>
              <w:rPr>
                <w:b w:val="0"/>
                <w:sz w:val="18"/>
                <w:lang w:val="vi-VN"/>
              </w:rPr>
            </w:pPr>
            <w:r>
              <w:rPr>
                <w:b w:val="0"/>
                <w:sz w:val="18"/>
                <w:lang w:val="vi-VN"/>
              </w:rPr>
              <w:t>SB</w:t>
            </w:r>
            <w:r w:rsidR="00622245">
              <w:rPr>
                <w:b w:val="0"/>
                <w:sz w:val="18"/>
                <w:lang w:val="vi-VN"/>
              </w:rPr>
              <w:t>04754</w:t>
            </w:r>
          </w:p>
        </w:tc>
        <w:tc>
          <w:tcPr>
            <w:tcW w:w="720" w:type="dxa"/>
          </w:tcPr>
          <w:p w14:paraId="1A8B4BF7" w14:textId="77777777" w:rsidR="00F5212F" w:rsidRPr="005B3BF0" w:rsidRDefault="005B3BF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720" w:type="dxa"/>
          </w:tcPr>
          <w:p w14:paraId="6CEDF049" w14:textId="77777777" w:rsidR="00F5212F" w:rsidRPr="000020A8" w:rsidRDefault="000020A8"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Abbey</w:t>
            </w:r>
          </w:p>
        </w:tc>
        <w:tc>
          <w:tcPr>
            <w:tcW w:w="990" w:type="dxa"/>
            <w:tcBorders>
              <w:right w:val="nil"/>
            </w:tcBorders>
          </w:tcPr>
          <w:p w14:paraId="7F280B24" w14:textId="77777777" w:rsidR="00F5212F" w:rsidRPr="000020A8" w:rsidRDefault="000020A8"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Dove</w:t>
            </w:r>
          </w:p>
        </w:tc>
        <w:tc>
          <w:tcPr>
            <w:tcW w:w="2070" w:type="dxa"/>
          </w:tcPr>
          <w:p w14:paraId="3E405033" w14:textId="77777777" w:rsidR="00F5212F" w:rsidRPr="000020A8" w:rsidRDefault="00000000"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hyperlink r:id="rId15" w:history="1">
              <w:r w:rsidR="000020A8" w:rsidRPr="00CE3810">
                <w:rPr>
                  <w:rStyle w:val="Hyperlink"/>
                  <w:sz w:val="18"/>
                  <w:lang w:val="vi-VN"/>
                </w:rPr>
                <w:t>Dovesb04754@fpt.edu.vn</w:t>
              </w:r>
            </w:hyperlink>
          </w:p>
        </w:tc>
        <w:tc>
          <w:tcPr>
            <w:tcW w:w="630" w:type="dxa"/>
            <w:tcBorders>
              <w:right w:val="nil"/>
            </w:tcBorders>
          </w:tcPr>
          <w:p w14:paraId="44519290" w14:textId="77777777" w:rsidR="00F5212F" w:rsidRPr="00E34A67" w:rsidRDefault="00E34A67"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0267554687</w:t>
            </w:r>
          </w:p>
        </w:tc>
        <w:tc>
          <w:tcPr>
            <w:tcW w:w="900" w:type="dxa"/>
            <w:tcBorders>
              <w:right w:val="nil"/>
            </w:tcBorders>
          </w:tcPr>
          <w:p w14:paraId="08707695" w14:textId="77777777" w:rsidR="00F5212F" w:rsidRPr="00E34A67" w:rsidRDefault="00E34A67"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w:t>
            </w:r>
          </w:p>
        </w:tc>
        <w:tc>
          <w:tcPr>
            <w:tcW w:w="852" w:type="dxa"/>
          </w:tcPr>
          <w:p w14:paraId="5D81E48E" w14:textId="77777777" w:rsidR="00F5212F" w:rsidRPr="00E34A67" w:rsidRDefault="00E34A67"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K9</w:t>
            </w:r>
          </w:p>
        </w:tc>
        <w:tc>
          <w:tcPr>
            <w:tcW w:w="789" w:type="dxa"/>
          </w:tcPr>
          <w:p w14:paraId="5B29FECA" w14:textId="77777777" w:rsidR="00F5212F" w:rsidRPr="00734EDA" w:rsidRDefault="00734ED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Member</w:t>
            </w:r>
          </w:p>
        </w:tc>
        <w:tc>
          <w:tcPr>
            <w:tcW w:w="789" w:type="dxa"/>
            <w:tcBorders>
              <w:right w:val="nil"/>
            </w:tcBorders>
          </w:tcPr>
          <w:p w14:paraId="7520781A" w14:textId="77777777" w:rsidR="00F5212F" w:rsidRPr="00734EDA" w:rsidRDefault="00734EDA" w:rsidP="00C0403A">
            <w:pPr>
              <w:pStyle w:val="Tabletext"/>
              <w:cnfStyle w:val="000000000000" w:firstRow="0" w:lastRow="0" w:firstColumn="0" w:lastColumn="0" w:oddVBand="0" w:evenVBand="0" w:oddHBand="0" w:evenHBand="0" w:firstRowFirstColumn="0" w:firstRowLastColumn="0" w:lastRowFirstColumn="0" w:lastRowLastColumn="0"/>
              <w:rPr>
                <w:sz w:val="18"/>
                <w:lang w:val="vi-VN"/>
              </w:rPr>
            </w:pPr>
            <w:r>
              <w:rPr>
                <w:sz w:val="18"/>
                <w:lang w:val="vi-VN"/>
              </w:rPr>
              <w:t>England</w:t>
            </w:r>
          </w:p>
        </w:tc>
      </w:tr>
    </w:tbl>
    <w:p w14:paraId="66D65839" w14:textId="77777777" w:rsidR="00232774" w:rsidRDefault="00232774">
      <w:pPr>
        <w:rPr>
          <w:noProof/>
          <w:color w:val="775F55" w:themeColor="text2"/>
          <w:sz w:val="32"/>
          <w:szCs w:val="32"/>
        </w:rPr>
      </w:pPr>
    </w:p>
    <w:p w14:paraId="480370A0" w14:textId="77777777" w:rsidR="00416F0B" w:rsidRPr="00416F0B" w:rsidRDefault="00416F0B" w:rsidP="00416F0B">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470495DF"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student</w:t>
      </w:r>
    </w:p>
    <w:p w14:paraId="15F66D7F"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STUDENT</w:t>
      </w:r>
      <w:r>
        <w:rPr>
          <w:rFonts w:ascii="Consolas" w:hAnsi="Consolas" w:cs="Consolas"/>
          <w:color w:val="808080"/>
          <w:kern w:val="0"/>
          <w:sz w:val="19"/>
          <w:szCs w:val="19"/>
          <w:highlight w:val="white"/>
        </w:rPr>
        <w:t>(</w:t>
      </w:r>
      <w:proofErr w:type="gramEnd"/>
    </w:p>
    <w:p w14:paraId="29D360AD" w14:textId="77777777" w:rsidR="00F157AB" w:rsidRDefault="00F157AB" w:rsidP="00066167">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7</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'SE[0-9][0-9][0-9][0-9][0-9]'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'SB[0-9][0-9][0-9][0-9][0-9]'</w:t>
      </w:r>
      <w:r>
        <w:rPr>
          <w:rFonts w:ascii="Consolas" w:hAnsi="Consolas" w:cs="Consolas"/>
          <w:color w:val="808080"/>
          <w:kern w:val="0"/>
          <w:sz w:val="19"/>
          <w:szCs w:val="19"/>
          <w:highlight w:val="white"/>
        </w:rPr>
        <w:t>),</w:t>
      </w:r>
    </w:p>
    <w:p w14:paraId="2D30A7E3"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GuardID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GUARD</w:t>
      </w:r>
      <w:proofErr w:type="spellEnd"/>
      <w:proofErr w:type="gramEnd"/>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GuardID</w:t>
      </w:r>
      <w:proofErr w:type="spellEnd"/>
      <w:r>
        <w:rPr>
          <w:rFonts w:ascii="Consolas" w:hAnsi="Consolas" w:cs="Consolas"/>
          <w:color w:val="808080"/>
          <w:kern w:val="0"/>
          <w:sz w:val="19"/>
          <w:szCs w:val="19"/>
          <w:highlight w:val="white"/>
        </w:rPr>
        <w:t>),</w:t>
      </w:r>
    </w:p>
    <w:p w14:paraId="3EA57D8A"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14:paraId="6DCDFB4F"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[LastName]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14:paraId="122F0049"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14:paraId="302AAA4A" w14:textId="77777777" w:rsidR="00F157AB" w:rsidRDefault="00F157AB" w:rsidP="00066167">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Phone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14:paraId="6FD3B471"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p>
    <w:p w14:paraId="27BE51E8"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Course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Course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'K[0-9][0-9]'</w:t>
      </w:r>
      <w:r>
        <w:rPr>
          <w:rFonts w:ascii="Consolas" w:hAnsi="Consolas" w:cs="Consolas"/>
          <w:color w:val="808080"/>
          <w:kern w:val="0"/>
          <w:sz w:val="19"/>
          <w:szCs w:val="19"/>
          <w:highlight w:val="white"/>
        </w:rPr>
        <w:t>),</w:t>
      </w:r>
    </w:p>
    <w:p w14:paraId="4B58F8B0"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[Role]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'Member'</w:t>
      </w:r>
      <w:r>
        <w:rPr>
          <w:rFonts w:ascii="Consolas" w:hAnsi="Consolas" w:cs="Consolas"/>
          <w:color w:val="808080"/>
          <w:kern w:val="0"/>
          <w:sz w:val="19"/>
          <w:szCs w:val="19"/>
          <w:highlight w:val="white"/>
        </w:rPr>
        <w:t>,</w:t>
      </w:r>
    </w:p>
    <w:p w14:paraId="2F4955C0" w14:textId="77777777" w:rsidR="00F157AB" w:rsidRDefault="00F157AB" w:rsidP="00F157AB">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Country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spellStart"/>
      <w:r>
        <w:rPr>
          <w:rFonts w:ascii="Consolas" w:hAnsi="Consolas" w:cs="Consolas"/>
          <w:color w:val="FF0000"/>
          <w:kern w:val="0"/>
          <w:sz w:val="19"/>
          <w:szCs w:val="19"/>
          <w:highlight w:val="white"/>
        </w:rPr>
        <w:t>VietNam</w:t>
      </w:r>
      <w:proofErr w:type="spellEnd"/>
      <w:r>
        <w:rPr>
          <w:rFonts w:ascii="Consolas" w:hAnsi="Consolas" w:cs="Consolas"/>
          <w:color w:val="FF0000"/>
          <w:kern w:val="0"/>
          <w:sz w:val="19"/>
          <w:szCs w:val="19"/>
          <w:highlight w:val="white"/>
        </w:rPr>
        <w:t>'</w:t>
      </w:r>
    </w:p>
    <w:p w14:paraId="2B6B6A1D" w14:textId="77777777" w:rsidR="000574E0" w:rsidRDefault="00F157AB" w:rsidP="000A19E3">
      <w:pPr>
        <w:rPr>
          <w:noProof/>
          <w:color w:val="775F55" w:themeColor="text2"/>
          <w:sz w:val="32"/>
          <w:szCs w:val="32"/>
        </w:rPr>
      </w:pPr>
      <w:r>
        <w:rPr>
          <w:rFonts w:ascii="Consolas" w:hAnsi="Consolas" w:cs="Consolas"/>
          <w:color w:val="808080"/>
          <w:kern w:val="0"/>
          <w:sz w:val="19"/>
          <w:szCs w:val="19"/>
          <w:highlight w:val="white"/>
        </w:rPr>
        <w:t>)</w:t>
      </w:r>
    </w:p>
    <w:p w14:paraId="52D29953" w14:textId="77777777" w:rsidR="00DB0F23" w:rsidRPr="00416F0B" w:rsidRDefault="00DB0F23" w:rsidP="00DB0F23">
      <w:pPr>
        <w:rPr>
          <w:rStyle w:val="Strong"/>
          <w:i/>
          <w:color w:val="E0CAA3" w:themeColor="background2" w:themeShade="E6"/>
        </w:rPr>
      </w:pPr>
      <w:r>
        <w:rPr>
          <w:rStyle w:val="Strong"/>
          <w:i/>
          <w:color w:val="E0CAA3" w:themeColor="background2" w:themeShade="E6"/>
        </w:rPr>
        <w:t>Result</w:t>
      </w:r>
      <w:r w:rsidRPr="00416F0B">
        <w:rPr>
          <w:rStyle w:val="Strong"/>
          <w:i/>
          <w:color w:val="E0CAA3" w:themeColor="background2" w:themeShade="E6"/>
        </w:rPr>
        <w:t xml:space="preserve">:  </w:t>
      </w:r>
    </w:p>
    <w:p w14:paraId="7450E73B" w14:textId="77777777" w:rsidR="000238AA" w:rsidRDefault="00606FB2" w:rsidP="000A19E3">
      <w:pPr>
        <w:rPr>
          <w:noProof/>
          <w:color w:val="775F55" w:themeColor="text2"/>
          <w:sz w:val="32"/>
          <w:szCs w:val="32"/>
        </w:rPr>
      </w:pPr>
      <w:r w:rsidRPr="00606FB2">
        <w:rPr>
          <w:noProof/>
          <w:color w:val="775F55" w:themeColor="text2"/>
          <w:sz w:val="32"/>
          <w:szCs w:val="32"/>
        </w:rPr>
        <w:drawing>
          <wp:inline distT="0" distB="0" distL="0" distR="0" wp14:anchorId="63971D2C" wp14:editId="37470730">
            <wp:extent cx="5943600" cy="815788"/>
            <wp:effectExtent l="0" t="0" r="0" b="3810"/>
            <wp:docPr id="3" name="Picture 3" descr="C:\Users\HOAP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PN\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15788"/>
                    </a:xfrm>
                    <a:prstGeom prst="rect">
                      <a:avLst/>
                    </a:prstGeom>
                    <a:noFill/>
                    <a:ln>
                      <a:noFill/>
                    </a:ln>
                  </pic:spPr>
                </pic:pic>
              </a:graphicData>
            </a:graphic>
          </wp:inline>
        </w:drawing>
      </w:r>
    </w:p>
    <w:p w14:paraId="5EC3B9B8" w14:textId="77777777" w:rsidR="006005CE" w:rsidRDefault="006005CE" w:rsidP="000A19E3">
      <w:pPr>
        <w:rPr>
          <w:noProof/>
          <w:color w:val="775F55" w:themeColor="text2"/>
          <w:sz w:val="32"/>
          <w:szCs w:val="32"/>
        </w:rPr>
      </w:pPr>
    </w:p>
    <w:p w14:paraId="15B8A848" w14:textId="77777777" w:rsidR="00232774" w:rsidRDefault="000574E0" w:rsidP="000574E0">
      <w:pPr>
        <w:pStyle w:val="Heading3"/>
        <w:numPr>
          <w:ilvl w:val="0"/>
          <w:numId w:val="26"/>
        </w:numPr>
        <w:rPr>
          <w:b/>
          <w:noProof/>
        </w:rPr>
      </w:pPr>
      <w:r>
        <w:rPr>
          <w:noProof/>
        </w:rPr>
        <w:t xml:space="preserve">TABLE </w:t>
      </w:r>
      <w:r>
        <w:rPr>
          <w:b/>
          <w:noProof/>
        </w:rPr>
        <w:t>GUARD</w:t>
      </w:r>
    </w:p>
    <w:tbl>
      <w:tblPr>
        <w:tblStyle w:val="GridTable1Light-Accent2"/>
        <w:tblW w:w="5000" w:type="pct"/>
        <w:tblCellMar>
          <w:left w:w="0" w:type="dxa"/>
          <w:right w:w="0" w:type="dxa"/>
        </w:tblCellMar>
        <w:tblLook w:val="04A0" w:firstRow="1" w:lastRow="0" w:firstColumn="1" w:lastColumn="0" w:noHBand="0" w:noVBand="1"/>
      </w:tblPr>
      <w:tblGrid>
        <w:gridCol w:w="1580"/>
        <w:gridCol w:w="1430"/>
        <w:gridCol w:w="896"/>
        <w:gridCol w:w="1398"/>
        <w:gridCol w:w="4056"/>
      </w:tblGrid>
      <w:tr w:rsidR="000574E0" w14:paraId="11460FEE" w14:textId="77777777" w:rsidTr="000574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97" w:type="dxa"/>
            <w:tcBorders>
              <w:top w:val="nil"/>
              <w:left w:val="nil"/>
            </w:tcBorders>
            <w:vAlign w:val="bottom"/>
          </w:tcPr>
          <w:p w14:paraId="681C7CDD" w14:textId="77777777" w:rsidR="000574E0" w:rsidRPr="00FA5598" w:rsidRDefault="000574E0" w:rsidP="000574E0">
            <w:pPr>
              <w:pStyle w:val="Tabletext"/>
              <w:rPr>
                <w:lang w:val="vi-VN"/>
              </w:rPr>
            </w:pPr>
            <w:r>
              <w:rPr>
                <w:lang w:val="vi-VN"/>
              </w:rPr>
              <w:t>Column Name</w:t>
            </w:r>
          </w:p>
        </w:tc>
        <w:tc>
          <w:tcPr>
            <w:tcW w:w="1319" w:type="dxa"/>
            <w:tcBorders>
              <w:top w:val="nil"/>
            </w:tcBorders>
            <w:vAlign w:val="bottom"/>
          </w:tcPr>
          <w:p w14:paraId="27EF18A8" w14:textId="77777777" w:rsidR="000574E0" w:rsidRPr="00FA5598" w:rsidRDefault="000574E0" w:rsidP="000574E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8" w:type="dxa"/>
            <w:tcBorders>
              <w:top w:val="nil"/>
            </w:tcBorders>
            <w:vAlign w:val="bottom"/>
          </w:tcPr>
          <w:p w14:paraId="1A91ADDD" w14:textId="77777777" w:rsidR="000574E0" w:rsidRPr="00FA5598" w:rsidRDefault="000574E0" w:rsidP="000574E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416" w:type="dxa"/>
            <w:tcBorders>
              <w:top w:val="nil"/>
              <w:right w:val="nil"/>
            </w:tcBorders>
            <w:vAlign w:val="bottom"/>
          </w:tcPr>
          <w:p w14:paraId="61C7C00A" w14:textId="77777777" w:rsidR="000574E0" w:rsidRPr="00FA5598" w:rsidRDefault="000574E0" w:rsidP="000574E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130" w:type="dxa"/>
            <w:tcBorders>
              <w:top w:val="nil"/>
              <w:right w:val="nil"/>
            </w:tcBorders>
          </w:tcPr>
          <w:p w14:paraId="471F27C8" w14:textId="77777777" w:rsidR="000574E0" w:rsidRDefault="000574E0" w:rsidP="000574E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574E0" w:rsidRPr="009101C2" w14:paraId="668B9FA4" w14:textId="77777777" w:rsidTr="000574E0">
        <w:tc>
          <w:tcPr>
            <w:cnfStyle w:val="001000000000" w:firstRow="0" w:lastRow="0" w:firstColumn="1" w:lastColumn="0" w:oddVBand="0" w:evenVBand="0" w:oddHBand="0" w:evenHBand="0" w:firstRowFirstColumn="0" w:firstRowLastColumn="0" w:lastRowFirstColumn="0" w:lastRowLastColumn="0"/>
            <w:tcW w:w="1597" w:type="dxa"/>
            <w:tcBorders>
              <w:left w:val="nil"/>
            </w:tcBorders>
          </w:tcPr>
          <w:p w14:paraId="47DDE2FF" w14:textId="77777777" w:rsidR="000574E0" w:rsidRPr="003B459A" w:rsidRDefault="000574E0" w:rsidP="00C0403A">
            <w:pPr>
              <w:pStyle w:val="Tabletext"/>
              <w:rPr>
                <w:b w:val="0"/>
                <w:lang w:val="vi-VN"/>
              </w:rPr>
            </w:pPr>
            <w:r>
              <w:rPr>
                <w:b w:val="0"/>
                <w:lang w:val="vi-VN"/>
              </w:rPr>
              <w:t>GuardID</w:t>
            </w:r>
          </w:p>
        </w:tc>
        <w:tc>
          <w:tcPr>
            <w:tcW w:w="1319" w:type="dxa"/>
          </w:tcPr>
          <w:p w14:paraId="265A19B2" w14:textId="77777777" w:rsidR="000574E0" w:rsidRPr="001453E2"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898" w:type="dxa"/>
          </w:tcPr>
          <w:p w14:paraId="699878F5"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1416" w:type="dxa"/>
            <w:tcBorders>
              <w:right w:val="nil"/>
            </w:tcBorders>
          </w:tcPr>
          <w:p w14:paraId="19655128"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4130" w:type="dxa"/>
            <w:tcBorders>
              <w:right w:val="nil"/>
            </w:tcBorders>
          </w:tcPr>
          <w:p w14:paraId="5EE73290" w14:textId="77777777" w:rsidR="000574E0" w:rsidRPr="009101C2"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unique</w:t>
            </w:r>
          </w:p>
        </w:tc>
      </w:tr>
      <w:tr w:rsidR="000574E0" w:rsidRPr="00C467A6" w14:paraId="4F75835F" w14:textId="77777777" w:rsidTr="000574E0">
        <w:tc>
          <w:tcPr>
            <w:cnfStyle w:val="001000000000" w:firstRow="0" w:lastRow="0" w:firstColumn="1" w:lastColumn="0" w:oddVBand="0" w:evenVBand="0" w:oddHBand="0" w:evenHBand="0" w:firstRowFirstColumn="0" w:firstRowLastColumn="0" w:lastRowFirstColumn="0" w:lastRowLastColumn="0"/>
            <w:tcW w:w="1597" w:type="dxa"/>
            <w:tcBorders>
              <w:left w:val="nil"/>
            </w:tcBorders>
          </w:tcPr>
          <w:p w14:paraId="157854E9" w14:textId="77777777" w:rsidR="000574E0" w:rsidRPr="00B350EB" w:rsidRDefault="000574E0" w:rsidP="00C0403A">
            <w:pPr>
              <w:pStyle w:val="Tabletext"/>
              <w:rPr>
                <w:b w:val="0"/>
                <w:lang w:val="vi-VN"/>
              </w:rPr>
            </w:pPr>
            <w:r>
              <w:rPr>
                <w:b w:val="0"/>
                <w:lang w:val="vi-VN"/>
              </w:rPr>
              <w:t>First Name</w:t>
            </w:r>
          </w:p>
        </w:tc>
        <w:tc>
          <w:tcPr>
            <w:tcW w:w="1319" w:type="dxa"/>
          </w:tcPr>
          <w:p w14:paraId="445E2B90" w14:textId="77777777" w:rsidR="000574E0" w:rsidRPr="00B350EB"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8" w:type="dxa"/>
          </w:tcPr>
          <w:p w14:paraId="6BBA00A3"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1416" w:type="dxa"/>
            <w:tcBorders>
              <w:right w:val="nil"/>
            </w:tcBorders>
          </w:tcPr>
          <w:p w14:paraId="59B75870"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4130" w:type="dxa"/>
            <w:tcBorders>
              <w:right w:val="nil"/>
            </w:tcBorders>
          </w:tcPr>
          <w:p w14:paraId="69C897D4" w14:textId="77777777" w:rsidR="000574E0" w:rsidRPr="00C467A6"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0574E0" w:rsidRPr="00363B11" w14:paraId="43603DB6" w14:textId="77777777" w:rsidTr="000574E0">
        <w:tc>
          <w:tcPr>
            <w:cnfStyle w:val="001000000000" w:firstRow="0" w:lastRow="0" w:firstColumn="1" w:lastColumn="0" w:oddVBand="0" w:evenVBand="0" w:oddHBand="0" w:evenHBand="0" w:firstRowFirstColumn="0" w:firstRowLastColumn="0" w:lastRowFirstColumn="0" w:lastRowLastColumn="0"/>
            <w:tcW w:w="1597" w:type="dxa"/>
            <w:tcBorders>
              <w:left w:val="nil"/>
            </w:tcBorders>
          </w:tcPr>
          <w:p w14:paraId="6A3DA7CE" w14:textId="77777777" w:rsidR="000574E0" w:rsidRPr="00AB7D7E" w:rsidRDefault="000574E0" w:rsidP="00C0403A">
            <w:pPr>
              <w:pStyle w:val="Tabletext"/>
              <w:rPr>
                <w:b w:val="0"/>
                <w:lang w:val="vi-VN"/>
              </w:rPr>
            </w:pPr>
            <w:r>
              <w:rPr>
                <w:b w:val="0"/>
                <w:lang w:val="vi-VN"/>
              </w:rPr>
              <w:t>Last name</w:t>
            </w:r>
          </w:p>
        </w:tc>
        <w:tc>
          <w:tcPr>
            <w:tcW w:w="1319" w:type="dxa"/>
          </w:tcPr>
          <w:p w14:paraId="5A5B70F0" w14:textId="77777777" w:rsidR="000574E0" w:rsidRPr="008918A4"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Nvarchar(45)</w:t>
            </w:r>
          </w:p>
        </w:tc>
        <w:tc>
          <w:tcPr>
            <w:tcW w:w="898" w:type="dxa"/>
          </w:tcPr>
          <w:p w14:paraId="01087EA2"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1416" w:type="dxa"/>
            <w:tcBorders>
              <w:right w:val="nil"/>
            </w:tcBorders>
          </w:tcPr>
          <w:p w14:paraId="3DEEBF5B"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4130" w:type="dxa"/>
            <w:tcBorders>
              <w:right w:val="nil"/>
            </w:tcBorders>
          </w:tcPr>
          <w:p w14:paraId="0B2FC9E0" w14:textId="77777777" w:rsidR="000574E0" w:rsidRPr="00363B11"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0574E0" w:rsidRPr="006F5432" w14:paraId="2F5BC584" w14:textId="77777777" w:rsidTr="000574E0">
        <w:tc>
          <w:tcPr>
            <w:cnfStyle w:val="001000000000" w:firstRow="0" w:lastRow="0" w:firstColumn="1" w:lastColumn="0" w:oddVBand="0" w:evenVBand="0" w:oddHBand="0" w:evenHBand="0" w:firstRowFirstColumn="0" w:firstRowLastColumn="0" w:lastRowFirstColumn="0" w:lastRowLastColumn="0"/>
            <w:tcW w:w="1597" w:type="dxa"/>
            <w:tcBorders>
              <w:left w:val="nil"/>
            </w:tcBorders>
          </w:tcPr>
          <w:p w14:paraId="5E2C56D1" w14:textId="77777777" w:rsidR="000574E0" w:rsidRPr="006449E1" w:rsidRDefault="000574E0" w:rsidP="00C0403A">
            <w:pPr>
              <w:pStyle w:val="Tabletext"/>
              <w:rPr>
                <w:b w:val="0"/>
                <w:lang w:val="vi-VN"/>
              </w:rPr>
            </w:pPr>
            <w:r>
              <w:rPr>
                <w:b w:val="0"/>
                <w:lang w:val="vi-VN"/>
              </w:rPr>
              <w:t>Email</w:t>
            </w:r>
          </w:p>
        </w:tc>
        <w:tc>
          <w:tcPr>
            <w:tcW w:w="1319" w:type="dxa"/>
          </w:tcPr>
          <w:p w14:paraId="660B78C0" w14:textId="77777777" w:rsidR="000574E0" w:rsidRPr="006449E1" w:rsidRDefault="000574E0" w:rsidP="004B33ED">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w:t>
            </w:r>
            <w:r w:rsidR="004B33ED">
              <w:t>25</w:t>
            </w:r>
            <w:r>
              <w:rPr>
                <w:lang w:val="vi-VN"/>
              </w:rPr>
              <w:t>5)</w:t>
            </w:r>
          </w:p>
        </w:tc>
        <w:tc>
          <w:tcPr>
            <w:tcW w:w="898" w:type="dxa"/>
          </w:tcPr>
          <w:p w14:paraId="61243C02"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1416" w:type="dxa"/>
            <w:tcBorders>
              <w:right w:val="nil"/>
            </w:tcBorders>
          </w:tcPr>
          <w:p w14:paraId="461F05E6"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4130" w:type="dxa"/>
            <w:tcBorders>
              <w:right w:val="nil"/>
            </w:tcBorders>
          </w:tcPr>
          <w:p w14:paraId="2F3214FC" w14:textId="77777777" w:rsidR="000574E0" w:rsidRPr="006F5432" w:rsidRDefault="000574E0" w:rsidP="00C0403A">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0574E0" w:rsidRPr="003B459A" w14:paraId="188091A9" w14:textId="77777777" w:rsidTr="000574E0">
        <w:tc>
          <w:tcPr>
            <w:cnfStyle w:val="001000000000" w:firstRow="0" w:lastRow="0" w:firstColumn="1" w:lastColumn="0" w:oddVBand="0" w:evenVBand="0" w:oddHBand="0" w:evenHBand="0" w:firstRowFirstColumn="0" w:firstRowLastColumn="0" w:lastRowFirstColumn="0" w:lastRowLastColumn="0"/>
            <w:tcW w:w="1597" w:type="dxa"/>
            <w:tcBorders>
              <w:left w:val="nil"/>
            </w:tcBorders>
          </w:tcPr>
          <w:p w14:paraId="6EB514BE" w14:textId="77777777" w:rsidR="000574E0" w:rsidRPr="000306D8" w:rsidRDefault="000574E0" w:rsidP="00C0403A">
            <w:pPr>
              <w:pStyle w:val="Tabletext"/>
              <w:rPr>
                <w:b w:val="0"/>
                <w:lang w:val="vi-VN"/>
              </w:rPr>
            </w:pPr>
            <w:r>
              <w:rPr>
                <w:b w:val="0"/>
                <w:lang w:val="vi-VN"/>
              </w:rPr>
              <w:t>Phone</w:t>
            </w:r>
          </w:p>
        </w:tc>
        <w:tc>
          <w:tcPr>
            <w:tcW w:w="1319" w:type="dxa"/>
          </w:tcPr>
          <w:p w14:paraId="33E9BB47" w14:textId="77777777" w:rsidR="000574E0" w:rsidRPr="000306D8" w:rsidRDefault="00CA3D60" w:rsidP="00A67A84">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Char(1</w:t>
            </w:r>
            <w:r w:rsidR="00A67A84">
              <w:t>1</w:t>
            </w:r>
            <w:r w:rsidR="000574E0">
              <w:rPr>
                <w:lang w:val="vi-VN"/>
              </w:rPr>
              <w:t>)</w:t>
            </w:r>
          </w:p>
        </w:tc>
        <w:tc>
          <w:tcPr>
            <w:tcW w:w="898" w:type="dxa"/>
          </w:tcPr>
          <w:p w14:paraId="28C26F2E"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p>
        </w:tc>
        <w:tc>
          <w:tcPr>
            <w:tcW w:w="1416" w:type="dxa"/>
            <w:tcBorders>
              <w:right w:val="nil"/>
            </w:tcBorders>
          </w:tcPr>
          <w:p w14:paraId="46301020"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r>
              <w:t>0 to 9</w:t>
            </w:r>
          </w:p>
        </w:tc>
        <w:tc>
          <w:tcPr>
            <w:tcW w:w="4130" w:type="dxa"/>
            <w:tcBorders>
              <w:right w:val="nil"/>
            </w:tcBorders>
          </w:tcPr>
          <w:p w14:paraId="3CE7825A" w14:textId="77777777" w:rsidR="000574E0" w:rsidRPr="003B459A" w:rsidRDefault="000574E0" w:rsidP="00C0403A">
            <w:pPr>
              <w:pStyle w:val="Tabletext"/>
              <w:cnfStyle w:val="000000000000" w:firstRow="0" w:lastRow="0" w:firstColumn="0" w:lastColumn="0" w:oddVBand="0" w:evenVBand="0" w:oddHBand="0" w:evenHBand="0" w:firstRowFirstColumn="0" w:firstRowLastColumn="0" w:lastRowFirstColumn="0" w:lastRowLastColumn="0"/>
            </w:pPr>
            <w:r>
              <w:t>Unique</w:t>
            </w:r>
          </w:p>
        </w:tc>
      </w:tr>
    </w:tbl>
    <w:p w14:paraId="1760C781" w14:textId="77777777" w:rsidR="000574E0" w:rsidRDefault="000574E0" w:rsidP="000574E0"/>
    <w:p w14:paraId="76D261CC" w14:textId="77777777" w:rsidR="00C0403A" w:rsidRPr="00416F0B" w:rsidRDefault="00C0403A" w:rsidP="00C0403A">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2537"/>
        <w:gridCol w:w="1655"/>
      </w:tblGrid>
      <w:tr w:rsidR="009A763B" w:rsidRPr="00A905BB" w14:paraId="0D1F4B2B" w14:textId="77777777" w:rsidTr="00CA3D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tcBorders>
            <w:vAlign w:val="bottom"/>
          </w:tcPr>
          <w:p w14:paraId="7FFEC950" w14:textId="77777777" w:rsidR="00655CBF" w:rsidRPr="00A905BB" w:rsidRDefault="00655CBF" w:rsidP="00655CBF">
            <w:pPr>
              <w:pStyle w:val="Tabletext"/>
              <w:jc w:val="center"/>
              <w:rPr>
                <w:sz w:val="18"/>
              </w:rPr>
            </w:pPr>
            <w:proofErr w:type="spellStart"/>
            <w:r w:rsidRPr="00A905BB">
              <w:rPr>
                <w:sz w:val="18"/>
              </w:rPr>
              <w:t>GuardID</w:t>
            </w:r>
            <w:proofErr w:type="spellEnd"/>
          </w:p>
        </w:tc>
        <w:tc>
          <w:tcPr>
            <w:tcW w:w="1693" w:type="dxa"/>
            <w:tcBorders>
              <w:top w:val="nil"/>
            </w:tcBorders>
            <w:vAlign w:val="bottom"/>
          </w:tcPr>
          <w:p w14:paraId="6C7E0C27" w14:textId="77777777" w:rsidR="00655CBF" w:rsidRPr="00A905BB" w:rsidRDefault="00655CBF" w:rsidP="00655CBF">
            <w:pPr>
              <w:pStyle w:val="Tabletext"/>
              <w:jc w:val="center"/>
              <w:cnfStyle w:val="100000000000" w:firstRow="1" w:lastRow="0" w:firstColumn="0" w:lastColumn="0" w:oddVBand="0" w:evenVBand="0" w:oddHBand="0" w:evenHBand="0" w:firstRowFirstColumn="0" w:firstRowLastColumn="0" w:lastRowFirstColumn="0" w:lastRowLastColumn="0"/>
              <w:rPr>
                <w:sz w:val="18"/>
              </w:rPr>
            </w:pPr>
            <w:r w:rsidRPr="00A905BB">
              <w:rPr>
                <w:sz w:val="18"/>
              </w:rPr>
              <w:t>First Name</w:t>
            </w:r>
          </w:p>
        </w:tc>
        <w:tc>
          <w:tcPr>
            <w:tcW w:w="1708" w:type="dxa"/>
            <w:tcBorders>
              <w:top w:val="nil"/>
            </w:tcBorders>
            <w:vAlign w:val="bottom"/>
          </w:tcPr>
          <w:p w14:paraId="3AA52B61" w14:textId="77777777" w:rsidR="00655CBF" w:rsidRPr="00A905BB" w:rsidRDefault="00655CBF" w:rsidP="00655CBF">
            <w:pPr>
              <w:pStyle w:val="Tabletext"/>
              <w:jc w:val="center"/>
              <w:cnfStyle w:val="100000000000" w:firstRow="1" w:lastRow="0" w:firstColumn="0" w:lastColumn="0" w:oddVBand="0" w:evenVBand="0" w:oddHBand="0" w:evenHBand="0" w:firstRowFirstColumn="0" w:firstRowLastColumn="0" w:lastRowFirstColumn="0" w:lastRowLastColumn="0"/>
              <w:rPr>
                <w:sz w:val="18"/>
              </w:rPr>
            </w:pPr>
            <w:r w:rsidRPr="00A905BB">
              <w:rPr>
                <w:sz w:val="18"/>
              </w:rPr>
              <w:t>Last Name</w:t>
            </w:r>
          </w:p>
        </w:tc>
        <w:tc>
          <w:tcPr>
            <w:tcW w:w="2537" w:type="dxa"/>
            <w:tcBorders>
              <w:top w:val="nil"/>
              <w:right w:val="nil"/>
            </w:tcBorders>
            <w:vAlign w:val="bottom"/>
          </w:tcPr>
          <w:p w14:paraId="6D7E01C6" w14:textId="77777777" w:rsidR="00655CBF" w:rsidRPr="00A905BB" w:rsidRDefault="00655CBF" w:rsidP="00655CBF">
            <w:pPr>
              <w:pStyle w:val="Tabletext"/>
              <w:jc w:val="center"/>
              <w:cnfStyle w:val="100000000000" w:firstRow="1" w:lastRow="0" w:firstColumn="0" w:lastColumn="0" w:oddVBand="0" w:evenVBand="0" w:oddHBand="0" w:evenHBand="0" w:firstRowFirstColumn="0" w:firstRowLastColumn="0" w:lastRowFirstColumn="0" w:lastRowLastColumn="0"/>
              <w:rPr>
                <w:sz w:val="18"/>
              </w:rPr>
            </w:pPr>
            <w:r w:rsidRPr="00A905BB">
              <w:rPr>
                <w:sz w:val="18"/>
              </w:rPr>
              <w:t>Email</w:t>
            </w:r>
          </w:p>
        </w:tc>
        <w:tc>
          <w:tcPr>
            <w:tcW w:w="1655" w:type="dxa"/>
            <w:tcBorders>
              <w:top w:val="nil"/>
              <w:right w:val="nil"/>
            </w:tcBorders>
          </w:tcPr>
          <w:p w14:paraId="16170B75" w14:textId="77777777" w:rsidR="00655CBF" w:rsidRPr="00A905BB" w:rsidRDefault="00655CBF" w:rsidP="00655CBF">
            <w:pPr>
              <w:pStyle w:val="Tabletext"/>
              <w:jc w:val="center"/>
              <w:cnfStyle w:val="100000000000" w:firstRow="1" w:lastRow="0" w:firstColumn="0" w:lastColumn="0" w:oddVBand="0" w:evenVBand="0" w:oddHBand="0" w:evenHBand="0" w:firstRowFirstColumn="0" w:firstRowLastColumn="0" w:lastRowFirstColumn="0" w:lastRowLastColumn="0"/>
              <w:rPr>
                <w:sz w:val="18"/>
              </w:rPr>
            </w:pPr>
            <w:r w:rsidRPr="00A905BB">
              <w:rPr>
                <w:sz w:val="18"/>
              </w:rPr>
              <w:t>Phone</w:t>
            </w:r>
          </w:p>
        </w:tc>
      </w:tr>
      <w:tr w:rsidR="009A763B" w:rsidRPr="00A905BB" w14:paraId="55B4DC1E" w14:textId="77777777" w:rsidTr="00CA3D6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049364ED" w14:textId="77777777" w:rsidR="00655CBF" w:rsidRPr="00A905BB" w:rsidRDefault="009A763B" w:rsidP="00C0403A">
            <w:pPr>
              <w:pStyle w:val="Tabletext"/>
              <w:rPr>
                <w:b w:val="0"/>
                <w:sz w:val="18"/>
              </w:rPr>
            </w:pPr>
            <w:r w:rsidRPr="00A905BB">
              <w:rPr>
                <w:b w:val="0"/>
                <w:sz w:val="18"/>
              </w:rPr>
              <w:t>1</w:t>
            </w:r>
          </w:p>
        </w:tc>
        <w:tc>
          <w:tcPr>
            <w:tcW w:w="1693" w:type="dxa"/>
          </w:tcPr>
          <w:p w14:paraId="25938355" w14:textId="77777777" w:rsidR="00655CBF" w:rsidRPr="00A905BB" w:rsidRDefault="009A763B"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Nhật</w:t>
            </w:r>
          </w:p>
        </w:tc>
        <w:tc>
          <w:tcPr>
            <w:tcW w:w="1708" w:type="dxa"/>
          </w:tcPr>
          <w:p w14:paraId="2722264D" w14:textId="77777777" w:rsidR="00655CBF" w:rsidRPr="00A905BB" w:rsidRDefault="009A763B" w:rsidP="00C0403A">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sidRPr="00A905BB">
              <w:rPr>
                <w:sz w:val="18"/>
              </w:rPr>
              <w:t>Trần</w:t>
            </w:r>
            <w:proofErr w:type="spellEnd"/>
            <w:r w:rsidRPr="00A905BB">
              <w:rPr>
                <w:sz w:val="18"/>
              </w:rPr>
              <w:t xml:space="preserve"> Quang</w:t>
            </w:r>
          </w:p>
        </w:tc>
        <w:tc>
          <w:tcPr>
            <w:tcW w:w="2537" w:type="dxa"/>
            <w:tcBorders>
              <w:right w:val="nil"/>
            </w:tcBorders>
          </w:tcPr>
          <w:p w14:paraId="64242A51" w14:textId="77777777" w:rsidR="00655CBF" w:rsidRPr="00A905BB" w:rsidRDefault="00000000" w:rsidP="009A763B">
            <w:pPr>
              <w:pStyle w:val="Tabletext"/>
              <w:cnfStyle w:val="000000000000" w:firstRow="0" w:lastRow="0" w:firstColumn="0" w:lastColumn="0" w:oddVBand="0" w:evenVBand="0" w:oddHBand="0" w:evenHBand="0" w:firstRowFirstColumn="0" w:firstRowLastColumn="0" w:lastRowFirstColumn="0" w:lastRowLastColumn="0"/>
              <w:rPr>
                <w:sz w:val="18"/>
              </w:rPr>
            </w:pPr>
            <w:hyperlink r:id="rId17" w:history="1">
              <w:r w:rsidR="009A763B" w:rsidRPr="00A905BB">
                <w:rPr>
                  <w:rStyle w:val="Hyperlink"/>
                  <w:sz w:val="18"/>
                </w:rPr>
                <w:t>Rutexp@gmail.com</w:t>
              </w:r>
            </w:hyperlink>
          </w:p>
        </w:tc>
        <w:tc>
          <w:tcPr>
            <w:tcW w:w="1655" w:type="dxa"/>
            <w:tcBorders>
              <w:right w:val="nil"/>
            </w:tcBorders>
          </w:tcPr>
          <w:p w14:paraId="5A78572A" w14:textId="77777777" w:rsidR="00655CBF" w:rsidRPr="00A905BB" w:rsidRDefault="004342C7"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096874512</w:t>
            </w:r>
            <w:r w:rsidR="00CA3D60" w:rsidRPr="00A905BB">
              <w:rPr>
                <w:sz w:val="18"/>
              </w:rPr>
              <w:t>1</w:t>
            </w:r>
          </w:p>
        </w:tc>
      </w:tr>
      <w:tr w:rsidR="009A763B" w:rsidRPr="00A905BB" w14:paraId="4C68A83C" w14:textId="77777777" w:rsidTr="00CA3D6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166D6064" w14:textId="77777777" w:rsidR="00655CBF" w:rsidRPr="00A905BB" w:rsidRDefault="00CA3D60" w:rsidP="00C0403A">
            <w:pPr>
              <w:pStyle w:val="Tabletext"/>
              <w:rPr>
                <w:b w:val="0"/>
                <w:sz w:val="18"/>
              </w:rPr>
            </w:pPr>
            <w:r w:rsidRPr="00A905BB">
              <w:rPr>
                <w:b w:val="0"/>
                <w:sz w:val="18"/>
              </w:rPr>
              <w:t>2</w:t>
            </w:r>
          </w:p>
        </w:tc>
        <w:tc>
          <w:tcPr>
            <w:tcW w:w="1693" w:type="dxa"/>
          </w:tcPr>
          <w:p w14:paraId="7D17889B"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Đức</w:t>
            </w:r>
          </w:p>
        </w:tc>
        <w:tc>
          <w:tcPr>
            <w:tcW w:w="1708" w:type="dxa"/>
          </w:tcPr>
          <w:p w14:paraId="0AE0AFED"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Phan Văn</w:t>
            </w:r>
          </w:p>
        </w:tc>
        <w:tc>
          <w:tcPr>
            <w:tcW w:w="2537" w:type="dxa"/>
            <w:tcBorders>
              <w:right w:val="nil"/>
            </w:tcBorders>
          </w:tcPr>
          <w:p w14:paraId="68C9D643" w14:textId="77777777" w:rsidR="00655CBF" w:rsidRPr="00A905BB" w:rsidRDefault="00000000" w:rsidP="00CA3D60">
            <w:pPr>
              <w:pStyle w:val="Tabletext"/>
              <w:cnfStyle w:val="000000000000" w:firstRow="0" w:lastRow="0" w:firstColumn="0" w:lastColumn="0" w:oddVBand="0" w:evenVBand="0" w:oddHBand="0" w:evenHBand="0" w:firstRowFirstColumn="0" w:firstRowLastColumn="0" w:lastRowFirstColumn="0" w:lastRowLastColumn="0"/>
              <w:rPr>
                <w:sz w:val="18"/>
              </w:rPr>
            </w:pPr>
            <w:hyperlink r:id="rId18" w:history="1">
              <w:r w:rsidR="00CA3D60" w:rsidRPr="00A905BB">
                <w:rPr>
                  <w:rStyle w:val="Hyperlink"/>
                  <w:sz w:val="18"/>
                </w:rPr>
                <w:t>Ducpvsecurity@gmail.com</w:t>
              </w:r>
            </w:hyperlink>
          </w:p>
        </w:tc>
        <w:tc>
          <w:tcPr>
            <w:tcW w:w="1655" w:type="dxa"/>
            <w:tcBorders>
              <w:right w:val="nil"/>
            </w:tcBorders>
          </w:tcPr>
          <w:p w14:paraId="222DA6E7"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0984512365</w:t>
            </w:r>
          </w:p>
        </w:tc>
      </w:tr>
      <w:tr w:rsidR="009A763B" w:rsidRPr="00A905BB" w14:paraId="2A963B56" w14:textId="77777777" w:rsidTr="00CA3D6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14:paraId="660AE81A" w14:textId="77777777" w:rsidR="00655CBF" w:rsidRPr="00A905BB" w:rsidRDefault="00CA3D60" w:rsidP="00C0403A">
            <w:pPr>
              <w:pStyle w:val="Tabletext"/>
              <w:rPr>
                <w:b w:val="0"/>
                <w:sz w:val="18"/>
              </w:rPr>
            </w:pPr>
            <w:r w:rsidRPr="00A905BB">
              <w:rPr>
                <w:b w:val="0"/>
                <w:sz w:val="18"/>
              </w:rPr>
              <w:t>4</w:t>
            </w:r>
          </w:p>
        </w:tc>
        <w:tc>
          <w:tcPr>
            <w:tcW w:w="1693" w:type="dxa"/>
          </w:tcPr>
          <w:p w14:paraId="4B771346"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Cường</w:t>
            </w:r>
          </w:p>
        </w:tc>
        <w:tc>
          <w:tcPr>
            <w:tcW w:w="1708" w:type="dxa"/>
          </w:tcPr>
          <w:p w14:paraId="322B3880"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Nguyễn Xuân</w:t>
            </w:r>
          </w:p>
        </w:tc>
        <w:tc>
          <w:tcPr>
            <w:tcW w:w="2537" w:type="dxa"/>
            <w:tcBorders>
              <w:right w:val="nil"/>
            </w:tcBorders>
          </w:tcPr>
          <w:p w14:paraId="3F2358B2" w14:textId="77777777" w:rsidR="00655CBF" w:rsidRPr="00A905BB" w:rsidRDefault="00000000" w:rsidP="00C0403A">
            <w:pPr>
              <w:pStyle w:val="Tabletext"/>
              <w:cnfStyle w:val="000000000000" w:firstRow="0" w:lastRow="0" w:firstColumn="0" w:lastColumn="0" w:oddVBand="0" w:evenVBand="0" w:oddHBand="0" w:evenHBand="0" w:firstRowFirstColumn="0" w:firstRowLastColumn="0" w:lastRowFirstColumn="0" w:lastRowLastColumn="0"/>
              <w:rPr>
                <w:sz w:val="18"/>
              </w:rPr>
            </w:pPr>
            <w:hyperlink r:id="rId19" w:history="1">
              <w:r w:rsidR="00CA3D60" w:rsidRPr="00A905BB">
                <w:rPr>
                  <w:rStyle w:val="Hyperlink"/>
                  <w:sz w:val="18"/>
                </w:rPr>
                <w:t>Cuongnx98@gmail.com</w:t>
              </w:r>
            </w:hyperlink>
          </w:p>
        </w:tc>
        <w:tc>
          <w:tcPr>
            <w:tcW w:w="1655" w:type="dxa"/>
            <w:tcBorders>
              <w:right w:val="nil"/>
            </w:tcBorders>
          </w:tcPr>
          <w:p w14:paraId="4A0E8878" w14:textId="77777777" w:rsidR="00655CBF" w:rsidRPr="00A905BB" w:rsidRDefault="00CA3D60" w:rsidP="00C0403A">
            <w:pPr>
              <w:pStyle w:val="Tabletext"/>
              <w:cnfStyle w:val="000000000000" w:firstRow="0" w:lastRow="0" w:firstColumn="0" w:lastColumn="0" w:oddVBand="0" w:evenVBand="0" w:oddHBand="0" w:evenHBand="0" w:firstRowFirstColumn="0" w:firstRowLastColumn="0" w:lastRowFirstColumn="0" w:lastRowLastColumn="0"/>
              <w:rPr>
                <w:sz w:val="18"/>
              </w:rPr>
            </w:pPr>
            <w:r w:rsidRPr="00A905BB">
              <w:rPr>
                <w:sz w:val="18"/>
              </w:rPr>
              <w:t>0956484512</w:t>
            </w:r>
          </w:p>
        </w:tc>
      </w:tr>
    </w:tbl>
    <w:p w14:paraId="606F209E" w14:textId="77777777" w:rsidR="00232774" w:rsidRPr="00A905BB" w:rsidRDefault="00232774">
      <w:pPr>
        <w:rPr>
          <w:b/>
          <w:noProof/>
          <w:color w:val="775F55" w:themeColor="text2"/>
          <w:sz w:val="18"/>
          <w:szCs w:val="32"/>
        </w:rPr>
      </w:pPr>
    </w:p>
    <w:p w14:paraId="22432717" w14:textId="77777777" w:rsidR="00027165" w:rsidRDefault="00027165" w:rsidP="00027165">
      <w:pPr>
        <w:rPr>
          <w:rStyle w:val="Strong"/>
          <w:i/>
          <w:color w:val="E0CAA3" w:themeColor="background2" w:themeShade="E6"/>
        </w:rPr>
      </w:pPr>
      <w:r>
        <w:rPr>
          <w:rStyle w:val="Strong"/>
          <w:i/>
          <w:color w:val="E0CAA3" w:themeColor="background2" w:themeShade="E6"/>
        </w:rPr>
        <w:t>Code</w:t>
      </w:r>
      <w:r w:rsidRPr="00416F0B">
        <w:rPr>
          <w:rStyle w:val="Strong"/>
          <w:i/>
          <w:color w:val="E0CAA3" w:themeColor="background2" w:themeShade="E6"/>
        </w:rPr>
        <w:t xml:space="preserve">:  </w:t>
      </w:r>
    </w:p>
    <w:p w14:paraId="053F6118"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guard</w:t>
      </w:r>
    </w:p>
    <w:p w14:paraId="6B7C90FC"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GUARD</w:t>
      </w:r>
      <w:r>
        <w:rPr>
          <w:rFonts w:ascii="Consolas" w:hAnsi="Consolas" w:cs="Consolas"/>
          <w:color w:val="808080"/>
          <w:kern w:val="0"/>
          <w:sz w:val="19"/>
          <w:szCs w:val="19"/>
          <w:highlight w:val="white"/>
        </w:rPr>
        <w:t>(</w:t>
      </w:r>
      <w:proofErr w:type="gramEnd"/>
    </w:p>
    <w:p w14:paraId="24D30763"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GuardID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14:paraId="4ECF33E9"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[First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14:paraId="7E074E67"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[Last 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14:paraId="7957C0AC" w14:textId="77777777" w:rsidR="007D1B57" w:rsidRDefault="007D1B57" w:rsidP="007D1B57">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Email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14:paraId="36877F0B" w14:textId="77777777" w:rsidR="007D1B57" w:rsidRDefault="007D1B57" w:rsidP="006F2394">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Phone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Phone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'[0-9][0-9][0-9][0-9][0-9][0-9][0-9][0-9][0-9][0-9][0-9]'</w:t>
      </w:r>
      <w:r>
        <w:rPr>
          <w:rFonts w:ascii="Consolas" w:hAnsi="Consolas" w:cs="Consolas"/>
          <w:color w:val="808080"/>
          <w:kern w:val="0"/>
          <w:sz w:val="19"/>
          <w:szCs w:val="19"/>
          <w:highlight w:val="white"/>
        </w:rPr>
        <w:t>)</w:t>
      </w:r>
    </w:p>
    <w:p w14:paraId="0721ACE1" w14:textId="77777777" w:rsidR="00083185" w:rsidRDefault="007D1B57" w:rsidP="007D1B57">
      <w:pPr>
        <w:rPr>
          <w:rStyle w:val="Strong"/>
          <w:i/>
          <w:color w:val="E0CAA3" w:themeColor="background2" w:themeShade="E6"/>
        </w:rPr>
      </w:pPr>
      <w:r>
        <w:rPr>
          <w:rFonts w:ascii="Consolas" w:hAnsi="Consolas" w:cs="Consolas"/>
          <w:color w:val="808080"/>
          <w:kern w:val="0"/>
          <w:sz w:val="19"/>
          <w:szCs w:val="19"/>
          <w:highlight w:val="white"/>
        </w:rPr>
        <w:t>)</w:t>
      </w:r>
    </w:p>
    <w:p w14:paraId="31F1EC16" w14:textId="77777777" w:rsidR="00E60AB0" w:rsidRDefault="00E60AB0" w:rsidP="00F11639">
      <w:pPr>
        <w:rPr>
          <w:rStyle w:val="Strong"/>
          <w:i/>
          <w:color w:val="E0CAA3" w:themeColor="background2" w:themeShade="E6"/>
        </w:rPr>
      </w:pPr>
    </w:p>
    <w:p w14:paraId="28FAD23F" w14:textId="77777777" w:rsidR="00E60AB0" w:rsidRDefault="00E60AB0" w:rsidP="00F11639">
      <w:pPr>
        <w:rPr>
          <w:rStyle w:val="Strong"/>
          <w:i/>
          <w:color w:val="E0CAA3" w:themeColor="background2" w:themeShade="E6"/>
        </w:rPr>
      </w:pPr>
    </w:p>
    <w:p w14:paraId="396094F4" w14:textId="77777777" w:rsidR="00F11639" w:rsidRPr="00416F0B" w:rsidRDefault="00F11639" w:rsidP="00F11639">
      <w:pPr>
        <w:rPr>
          <w:rStyle w:val="Strong"/>
          <w:i/>
          <w:color w:val="E0CAA3" w:themeColor="background2" w:themeShade="E6"/>
        </w:rPr>
      </w:pPr>
      <w:r>
        <w:rPr>
          <w:rStyle w:val="Strong"/>
          <w:i/>
          <w:color w:val="E0CAA3" w:themeColor="background2" w:themeShade="E6"/>
        </w:rPr>
        <w:lastRenderedPageBreak/>
        <w:t>Result</w:t>
      </w:r>
      <w:r w:rsidRPr="00416F0B">
        <w:rPr>
          <w:rStyle w:val="Strong"/>
          <w:i/>
          <w:color w:val="E0CAA3" w:themeColor="background2" w:themeShade="E6"/>
        </w:rPr>
        <w:t xml:space="preserve">:  </w:t>
      </w:r>
    </w:p>
    <w:p w14:paraId="493F14DB" w14:textId="77777777" w:rsidR="007D1B57" w:rsidRDefault="00C5205A" w:rsidP="007D1B57">
      <w:pPr>
        <w:rPr>
          <w:rStyle w:val="Strong"/>
          <w:i/>
          <w:color w:val="E0CAA3" w:themeColor="background2" w:themeShade="E6"/>
        </w:rPr>
      </w:pPr>
      <w:r w:rsidRPr="00C5205A">
        <w:rPr>
          <w:rStyle w:val="Strong"/>
          <w:i/>
          <w:noProof/>
          <w:color w:val="E0CAA3" w:themeColor="background2" w:themeShade="E6"/>
        </w:rPr>
        <w:drawing>
          <wp:inline distT="0" distB="0" distL="0" distR="0" wp14:anchorId="3AEB8CFC" wp14:editId="798C837F">
            <wp:extent cx="4276725" cy="733425"/>
            <wp:effectExtent l="0" t="0" r="9525" b="9525"/>
            <wp:docPr id="4" name="Picture 4" descr="C:\Users\HOAP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PN\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733425"/>
                    </a:xfrm>
                    <a:prstGeom prst="rect">
                      <a:avLst/>
                    </a:prstGeom>
                    <a:noFill/>
                    <a:ln>
                      <a:noFill/>
                    </a:ln>
                  </pic:spPr>
                </pic:pic>
              </a:graphicData>
            </a:graphic>
          </wp:inline>
        </w:drawing>
      </w:r>
    </w:p>
    <w:p w14:paraId="140FE296" w14:textId="77777777" w:rsidR="00083185" w:rsidRDefault="00BE4D07" w:rsidP="00BE4D07">
      <w:pPr>
        <w:pStyle w:val="Heading3"/>
        <w:numPr>
          <w:ilvl w:val="0"/>
          <w:numId w:val="26"/>
        </w:numPr>
        <w:rPr>
          <w:rStyle w:val="Strong"/>
          <w:bCs w:val="0"/>
        </w:rPr>
      </w:pPr>
      <w:r>
        <w:rPr>
          <w:rStyle w:val="Strong"/>
          <w:b w:val="0"/>
          <w:bCs w:val="0"/>
        </w:rPr>
        <w:t xml:space="preserve">table </w:t>
      </w:r>
      <w:r>
        <w:rPr>
          <w:rStyle w:val="Strong"/>
          <w:bCs w:val="0"/>
        </w:rPr>
        <w:t>ROOM</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800"/>
        <w:gridCol w:w="2880"/>
      </w:tblGrid>
      <w:tr w:rsidR="00E1771D" w14:paraId="0505EECC" w14:textId="77777777" w:rsidTr="004354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14:paraId="407463D7" w14:textId="77777777" w:rsidR="00E1771D" w:rsidRPr="00FA5598" w:rsidRDefault="00E1771D" w:rsidP="00A353E3">
            <w:pPr>
              <w:pStyle w:val="Tabletext"/>
              <w:jc w:val="center"/>
              <w:rPr>
                <w:lang w:val="vi-VN"/>
              </w:rPr>
            </w:pPr>
            <w:r>
              <w:rPr>
                <w:lang w:val="vi-VN"/>
              </w:rPr>
              <w:t>Column Name</w:t>
            </w:r>
          </w:p>
        </w:tc>
        <w:tc>
          <w:tcPr>
            <w:tcW w:w="1710" w:type="dxa"/>
            <w:tcBorders>
              <w:top w:val="nil"/>
            </w:tcBorders>
            <w:vAlign w:val="bottom"/>
          </w:tcPr>
          <w:p w14:paraId="4C2716A8" w14:textId="77777777" w:rsidR="00E1771D" w:rsidRPr="00FA5598" w:rsidRDefault="00E1771D" w:rsidP="00A353E3">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14:paraId="129D05EC" w14:textId="77777777" w:rsidR="00E1771D" w:rsidRPr="00FA5598" w:rsidRDefault="00E1771D" w:rsidP="00A353E3">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800" w:type="dxa"/>
            <w:tcBorders>
              <w:top w:val="nil"/>
              <w:right w:val="nil"/>
            </w:tcBorders>
            <w:vAlign w:val="bottom"/>
          </w:tcPr>
          <w:p w14:paraId="2CF8EEE0" w14:textId="77777777" w:rsidR="00E1771D" w:rsidRPr="00FA5598" w:rsidRDefault="00E1771D" w:rsidP="00A353E3">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2880" w:type="dxa"/>
            <w:tcBorders>
              <w:top w:val="nil"/>
              <w:right w:val="nil"/>
            </w:tcBorders>
          </w:tcPr>
          <w:p w14:paraId="64F0CD6E" w14:textId="77777777" w:rsidR="00E1771D" w:rsidRDefault="00E1771D" w:rsidP="00A353E3">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E1771D" w:rsidRPr="009101C2" w14:paraId="79884C37"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4FA6C8EC" w14:textId="77777777" w:rsidR="00E1771D" w:rsidRPr="007154F8" w:rsidRDefault="00E1771D" w:rsidP="00A353E3">
            <w:pPr>
              <w:pStyle w:val="Tabletext"/>
              <w:rPr>
                <w:b w:val="0"/>
                <w:lang w:val="vi-VN"/>
              </w:rPr>
            </w:pPr>
            <w:proofErr w:type="spellStart"/>
            <w:r w:rsidRPr="007154F8">
              <w:rPr>
                <w:b w:val="0"/>
              </w:rPr>
              <w:t>RoomID</w:t>
            </w:r>
            <w:proofErr w:type="spellEnd"/>
          </w:p>
        </w:tc>
        <w:tc>
          <w:tcPr>
            <w:tcW w:w="1710" w:type="dxa"/>
          </w:tcPr>
          <w:p w14:paraId="4C76E425" w14:textId="77777777" w:rsidR="00E1771D" w:rsidRPr="007154F8" w:rsidRDefault="00036D4F"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Char(5)</w:t>
            </w:r>
          </w:p>
        </w:tc>
        <w:tc>
          <w:tcPr>
            <w:tcW w:w="1170" w:type="dxa"/>
          </w:tcPr>
          <w:p w14:paraId="081B3430"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14:paraId="16ADD9A0"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2880" w:type="dxa"/>
            <w:tcBorders>
              <w:right w:val="nil"/>
            </w:tcBorders>
          </w:tcPr>
          <w:p w14:paraId="26828DD8" w14:textId="77777777" w:rsidR="00E1771D" w:rsidRPr="009101C2" w:rsidRDefault="00D118EC"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Primary key</w:t>
            </w:r>
          </w:p>
        </w:tc>
      </w:tr>
      <w:tr w:rsidR="00E1771D" w:rsidRPr="00C467A6" w14:paraId="450EE413"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CE0D562" w14:textId="77777777" w:rsidR="00E1771D" w:rsidRPr="007154F8" w:rsidRDefault="00E1771D" w:rsidP="00A353E3">
            <w:pPr>
              <w:pStyle w:val="Tabletext"/>
              <w:rPr>
                <w:b w:val="0"/>
                <w:lang w:val="vi-VN"/>
              </w:rPr>
            </w:pPr>
            <w:r w:rsidRPr="007154F8">
              <w:rPr>
                <w:b w:val="0"/>
              </w:rPr>
              <w:t>Name Dom</w:t>
            </w:r>
          </w:p>
        </w:tc>
        <w:tc>
          <w:tcPr>
            <w:tcW w:w="1710" w:type="dxa"/>
          </w:tcPr>
          <w:p w14:paraId="58671719" w14:textId="77777777" w:rsidR="00E1771D" w:rsidRPr="00886F36" w:rsidRDefault="00886F36" w:rsidP="00886F36">
            <w:pPr>
              <w:pStyle w:val="Tabletext"/>
              <w:cnfStyle w:val="000000000000" w:firstRow="0" w:lastRow="0" w:firstColumn="0" w:lastColumn="0" w:oddVBand="0" w:evenVBand="0" w:oddHBand="0" w:evenHBand="0" w:firstRowFirstColumn="0" w:firstRowLastColumn="0" w:lastRowFirstColumn="0" w:lastRowLastColumn="0"/>
            </w:pPr>
            <w:r>
              <w:t>Char(1)</w:t>
            </w:r>
          </w:p>
        </w:tc>
        <w:tc>
          <w:tcPr>
            <w:tcW w:w="1170" w:type="dxa"/>
          </w:tcPr>
          <w:p w14:paraId="05EDF5B9"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14:paraId="14F8734E" w14:textId="77777777" w:rsidR="00E1771D" w:rsidRPr="003B459A" w:rsidRDefault="00987B42" w:rsidP="00A353E3">
            <w:pPr>
              <w:pStyle w:val="Tabletext"/>
              <w:cnfStyle w:val="000000000000" w:firstRow="0" w:lastRow="0" w:firstColumn="0" w:lastColumn="0" w:oddVBand="0" w:evenVBand="0" w:oddHBand="0" w:evenHBand="0" w:firstRowFirstColumn="0" w:firstRowLastColumn="0" w:lastRowFirstColumn="0" w:lastRowLastColumn="0"/>
            </w:pPr>
            <w:r>
              <w:t>A|B|C|D|F</w:t>
            </w:r>
          </w:p>
        </w:tc>
        <w:tc>
          <w:tcPr>
            <w:tcW w:w="2880" w:type="dxa"/>
            <w:tcBorders>
              <w:right w:val="nil"/>
            </w:tcBorders>
          </w:tcPr>
          <w:p w14:paraId="1A6C3A8D" w14:textId="77777777" w:rsidR="00E1771D" w:rsidRPr="00C467A6" w:rsidRDefault="001B65AF"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E1771D" w:rsidRPr="00363B11" w14:paraId="30E1BA52"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67509739" w14:textId="77777777" w:rsidR="00E1771D" w:rsidRPr="007154F8" w:rsidRDefault="00E1771D" w:rsidP="00A353E3">
            <w:pPr>
              <w:pStyle w:val="Tabletext"/>
              <w:rPr>
                <w:b w:val="0"/>
                <w:lang w:val="vi-VN"/>
              </w:rPr>
            </w:pPr>
            <w:r w:rsidRPr="007154F8">
              <w:rPr>
                <w:b w:val="0"/>
              </w:rPr>
              <w:t>Floor</w:t>
            </w:r>
          </w:p>
        </w:tc>
        <w:tc>
          <w:tcPr>
            <w:tcW w:w="1710" w:type="dxa"/>
          </w:tcPr>
          <w:p w14:paraId="19C65C3F" w14:textId="77777777" w:rsidR="00E1771D" w:rsidRPr="007154F8" w:rsidRDefault="008D1EF7"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Smallint</w:t>
            </w:r>
          </w:p>
        </w:tc>
        <w:tc>
          <w:tcPr>
            <w:tcW w:w="1170" w:type="dxa"/>
          </w:tcPr>
          <w:p w14:paraId="69CD9DFF"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14:paraId="103339EC" w14:textId="77777777" w:rsidR="00E1771D" w:rsidRPr="003B459A" w:rsidRDefault="006C21BA" w:rsidP="00A353E3">
            <w:pPr>
              <w:pStyle w:val="Tabletext"/>
              <w:cnfStyle w:val="000000000000" w:firstRow="0" w:lastRow="0" w:firstColumn="0" w:lastColumn="0" w:oddVBand="0" w:evenVBand="0" w:oddHBand="0" w:evenHBand="0" w:firstRowFirstColumn="0" w:firstRowLastColumn="0" w:lastRowFirstColumn="0" w:lastRowLastColumn="0"/>
            </w:pPr>
            <w:r>
              <w:t>1 to 5</w:t>
            </w:r>
          </w:p>
        </w:tc>
        <w:tc>
          <w:tcPr>
            <w:tcW w:w="2880" w:type="dxa"/>
            <w:tcBorders>
              <w:right w:val="nil"/>
            </w:tcBorders>
          </w:tcPr>
          <w:p w14:paraId="1841D6FF" w14:textId="77777777" w:rsidR="00E1771D" w:rsidRPr="00363B11" w:rsidRDefault="00E1771D"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E1771D" w:rsidRPr="006F5432" w14:paraId="007DD281"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5EB5B2C7" w14:textId="77777777" w:rsidR="00E1771D" w:rsidRPr="007154F8" w:rsidRDefault="00E1771D" w:rsidP="00A353E3">
            <w:pPr>
              <w:pStyle w:val="Tabletext"/>
              <w:rPr>
                <w:b w:val="0"/>
                <w:lang w:val="vi-VN"/>
              </w:rPr>
            </w:pPr>
            <w:r w:rsidRPr="007154F8">
              <w:rPr>
                <w:b w:val="0"/>
              </w:rPr>
              <w:t>Location</w:t>
            </w:r>
          </w:p>
        </w:tc>
        <w:tc>
          <w:tcPr>
            <w:tcW w:w="1710" w:type="dxa"/>
          </w:tcPr>
          <w:p w14:paraId="7B987812" w14:textId="77777777" w:rsidR="00E1771D" w:rsidRPr="007154F8" w:rsidRDefault="008D1EF7"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Nvarchar(4)</w:t>
            </w:r>
          </w:p>
        </w:tc>
        <w:tc>
          <w:tcPr>
            <w:tcW w:w="1170" w:type="dxa"/>
          </w:tcPr>
          <w:p w14:paraId="23434D71"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14:paraId="67FEA81D" w14:textId="77777777" w:rsidR="00E1771D" w:rsidRPr="003B459A" w:rsidRDefault="004C4D5B" w:rsidP="00A353E3">
            <w:pPr>
              <w:pStyle w:val="Tabletext"/>
              <w:cnfStyle w:val="000000000000" w:firstRow="0" w:lastRow="0" w:firstColumn="0" w:lastColumn="0" w:oddVBand="0" w:evenVBand="0" w:oddHBand="0" w:evenHBand="0" w:firstRowFirstColumn="0" w:firstRowLastColumn="0" w:lastRowFirstColumn="0" w:lastRowLastColumn="0"/>
            </w:pPr>
            <w:r>
              <w:t>‘Right’ or ‘Left’</w:t>
            </w:r>
          </w:p>
        </w:tc>
        <w:tc>
          <w:tcPr>
            <w:tcW w:w="2880" w:type="dxa"/>
            <w:tcBorders>
              <w:right w:val="nil"/>
            </w:tcBorders>
          </w:tcPr>
          <w:p w14:paraId="2F8445FD" w14:textId="77777777" w:rsidR="00E1771D" w:rsidRPr="006F5432" w:rsidRDefault="00E1771D"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E1771D" w:rsidRPr="003B459A" w14:paraId="0F7ED9CB"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6015F4C" w14:textId="77777777" w:rsidR="00E1771D" w:rsidRPr="007154F8" w:rsidRDefault="00E1771D" w:rsidP="00A353E3">
            <w:pPr>
              <w:pStyle w:val="Tabletext"/>
              <w:rPr>
                <w:b w:val="0"/>
                <w:lang w:val="vi-VN"/>
              </w:rPr>
            </w:pPr>
            <w:r w:rsidRPr="007154F8">
              <w:rPr>
                <w:b w:val="0"/>
              </w:rPr>
              <w:t>Number Bed</w:t>
            </w:r>
          </w:p>
        </w:tc>
        <w:tc>
          <w:tcPr>
            <w:tcW w:w="1710" w:type="dxa"/>
          </w:tcPr>
          <w:p w14:paraId="2DB1EEE8" w14:textId="77777777" w:rsidR="00E1771D" w:rsidRPr="00245890" w:rsidRDefault="00245890" w:rsidP="00A353E3">
            <w:pPr>
              <w:pStyle w:val="Tabletext"/>
              <w:cnfStyle w:val="000000000000" w:firstRow="0" w:lastRow="0" w:firstColumn="0" w:lastColumn="0" w:oddVBand="0" w:evenVBand="0" w:oddHBand="0" w:evenHBand="0" w:firstRowFirstColumn="0" w:firstRowLastColumn="0" w:lastRowFirstColumn="0" w:lastRowLastColumn="0"/>
            </w:pPr>
            <w:proofErr w:type="spellStart"/>
            <w:r>
              <w:t>Smallint</w:t>
            </w:r>
            <w:proofErr w:type="spellEnd"/>
          </w:p>
        </w:tc>
        <w:tc>
          <w:tcPr>
            <w:tcW w:w="1170" w:type="dxa"/>
          </w:tcPr>
          <w:p w14:paraId="1E2708E2" w14:textId="77777777" w:rsidR="00E1771D" w:rsidRPr="003B459A" w:rsidRDefault="00E1771D" w:rsidP="00A353E3">
            <w:pPr>
              <w:pStyle w:val="Tabletext"/>
              <w:cnfStyle w:val="000000000000" w:firstRow="0" w:lastRow="0" w:firstColumn="0" w:lastColumn="0" w:oddVBand="0" w:evenVBand="0" w:oddHBand="0" w:evenHBand="0" w:firstRowFirstColumn="0" w:firstRowLastColumn="0" w:lastRowFirstColumn="0" w:lastRowLastColumn="0"/>
            </w:pPr>
          </w:p>
        </w:tc>
        <w:tc>
          <w:tcPr>
            <w:tcW w:w="1800" w:type="dxa"/>
            <w:tcBorders>
              <w:right w:val="nil"/>
            </w:tcBorders>
          </w:tcPr>
          <w:p w14:paraId="5A8C8E55" w14:textId="77777777" w:rsidR="00E1771D" w:rsidRPr="003B459A" w:rsidRDefault="00193097" w:rsidP="00A353E3">
            <w:pPr>
              <w:pStyle w:val="Tabletext"/>
              <w:cnfStyle w:val="000000000000" w:firstRow="0" w:lastRow="0" w:firstColumn="0" w:lastColumn="0" w:oddVBand="0" w:evenVBand="0" w:oddHBand="0" w:evenHBand="0" w:firstRowFirstColumn="0" w:firstRowLastColumn="0" w:lastRowFirstColumn="0" w:lastRowLastColumn="0"/>
            </w:pPr>
            <w:r>
              <w:t>1 to 12</w:t>
            </w:r>
          </w:p>
        </w:tc>
        <w:tc>
          <w:tcPr>
            <w:tcW w:w="2880" w:type="dxa"/>
            <w:tcBorders>
              <w:right w:val="nil"/>
            </w:tcBorders>
          </w:tcPr>
          <w:p w14:paraId="5D3D309D" w14:textId="77777777" w:rsidR="00E1771D" w:rsidRPr="003B459A" w:rsidRDefault="00DB38CC" w:rsidP="00A353E3">
            <w:pPr>
              <w:pStyle w:val="Tabletext"/>
              <w:cnfStyle w:val="000000000000" w:firstRow="0" w:lastRow="0" w:firstColumn="0" w:lastColumn="0" w:oddVBand="0" w:evenVBand="0" w:oddHBand="0" w:evenHBand="0" w:firstRowFirstColumn="0" w:firstRowLastColumn="0" w:lastRowFirstColumn="0" w:lastRowLastColumn="0"/>
            </w:pPr>
            <w:r>
              <w:t>Not null</w:t>
            </w:r>
          </w:p>
        </w:tc>
      </w:tr>
      <w:tr w:rsidR="00E1771D" w:rsidRPr="0031763C" w14:paraId="73F0C093"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107603A9" w14:textId="77777777" w:rsidR="00E1771D" w:rsidRPr="007154F8" w:rsidRDefault="00E1771D" w:rsidP="00A353E3">
            <w:pPr>
              <w:pStyle w:val="Tabletext"/>
              <w:rPr>
                <w:b w:val="0"/>
                <w:lang w:val="vi-VN"/>
              </w:rPr>
            </w:pPr>
            <w:r w:rsidRPr="007154F8">
              <w:rPr>
                <w:b w:val="0"/>
              </w:rPr>
              <w:t>Gender</w:t>
            </w:r>
          </w:p>
        </w:tc>
        <w:tc>
          <w:tcPr>
            <w:tcW w:w="1710" w:type="dxa"/>
          </w:tcPr>
          <w:p w14:paraId="1A7725BE" w14:textId="77777777" w:rsidR="00E1771D" w:rsidRPr="007154F8" w:rsidRDefault="00E1771D"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w:t>
            </w:r>
            <w:r w:rsidR="00D25CA7">
              <w:rPr>
                <w:lang w:val="vi-VN"/>
              </w:rPr>
              <w:t>1</w:t>
            </w:r>
            <w:r w:rsidRPr="007154F8">
              <w:rPr>
                <w:lang w:val="vi-VN"/>
              </w:rPr>
              <w:t>)</w:t>
            </w:r>
          </w:p>
        </w:tc>
        <w:tc>
          <w:tcPr>
            <w:tcW w:w="1170" w:type="dxa"/>
          </w:tcPr>
          <w:p w14:paraId="67EF981A" w14:textId="77777777" w:rsidR="00E1771D" w:rsidRPr="003B459A" w:rsidRDefault="00D25CA7" w:rsidP="00A353E3">
            <w:pPr>
              <w:pStyle w:val="Tabletext"/>
              <w:cnfStyle w:val="000000000000" w:firstRow="0" w:lastRow="0" w:firstColumn="0" w:lastColumn="0" w:oddVBand="0" w:evenVBand="0" w:oddHBand="0" w:evenHBand="0" w:firstRowFirstColumn="0" w:firstRowLastColumn="0" w:lastRowFirstColumn="0" w:lastRowLastColumn="0"/>
            </w:pPr>
            <w:r>
              <w:rPr>
                <w:lang w:val="vi-VN"/>
              </w:rPr>
              <w:t>M</w:t>
            </w:r>
          </w:p>
        </w:tc>
        <w:tc>
          <w:tcPr>
            <w:tcW w:w="1800" w:type="dxa"/>
            <w:tcBorders>
              <w:right w:val="nil"/>
            </w:tcBorders>
          </w:tcPr>
          <w:p w14:paraId="6DAB127B" w14:textId="77777777" w:rsidR="00E1771D" w:rsidRPr="003B0584" w:rsidRDefault="00D25CA7"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‘F’ or ‘M’</w:t>
            </w:r>
          </w:p>
        </w:tc>
        <w:tc>
          <w:tcPr>
            <w:tcW w:w="2880" w:type="dxa"/>
            <w:tcBorders>
              <w:right w:val="nil"/>
            </w:tcBorders>
          </w:tcPr>
          <w:p w14:paraId="56F0EE3F" w14:textId="77777777" w:rsidR="00E1771D" w:rsidRPr="0031763C" w:rsidRDefault="00D25CA7"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r w:rsidR="00E1771D" w14:paraId="00B1CA62" w14:textId="77777777" w:rsidTr="00435433">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14:paraId="7618B17F" w14:textId="77777777" w:rsidR="00E1771D" w:rsidRPr="007154F8" w:rsidRDefault="00E1771D" w:rsidP="00A353E3">
            <w:pPr>
              <w:pStyle w:val="Tabletext"/>
              <w:rPr>
                <w:b w:val="0"/>
                <w:lang w:val="vi-VN"/>
              </w:rPr>
            </w:pPr>
            <w:r w:rsidRPr="007154F8">
              <w:rPr>
                <w:b w:val="0"/>
              </w:rPr>
              <w:t>Status</w:t>
            </w:r>
          </w:p>
        </w:tc>
        <w:tc>
          <w:tcPr>
            <w:tcW w:w="1710" w:type="dxa"/>
          </w:tcPr>
          <w:p w14:paraId="2C5E5D22" w14:textId="77777777" w:rsidR="00E1771D" w:rsidRPr="007154F8" w:rsidRDefault="00E1771D"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sidRPr="007154F8">
              <w:rPr>
                <w:lang w:val="vi-VN"/>
              </w:rPr>
              <w:t>Char(1)</w:t>
            </w:r>
          </w:p>
        </w:tc>
        <w:tc>
          <w:tcPr>
            <w:tcW w:w="1170" w:type="dxa"/>
          </w:tcPr>
          <w:p w14:paraId="3B27AEE7" w14:textId="77777777" w:rsidR="00E1771D" w:rsidRPr="004F7B51" w:rsidRDefault="00B5507E"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w:t>
            </w:r>
          </w:p>
        </w:tc>
        <w:tc>
          <w:tcPr>
            <w:tcW w:w="1800" w:type="dxa"/>
            <w:tcBorders>
              <w:right w:val="nil"/>
            </w:tcBorders>
          </w:tcPr>
          <w:p w14:paraId="7C6DADAE" w14:textId="77777777" w:rsidR="00E1771D" w:rsidRDefault="002B1D23"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‘1’</w:t>
            </w:r>
            <w:r w:rsidR="00996BF2">
              <w:rPr>
                <w:lang w:val="vi-VN"/>
              </w:rPr>
              <w:t xml:space="preserve"> or ‘0’</w:t>
            </w:r>
          </w:p>
        </w:tc>
        <w:tc>
          <w:tcPr>
            <w:tcW w:w="2880" w:type="dxa"/>
            <w:tcBorders>
              <w:right w:val="nil"/>
            </w:tcBorders>
          </w:tcPr>
          <w:p w14:paraId="16ACDD48" w14:textId="77777777" w:rsidR="00E1771D" w:rsidRDefault="00E1771D" w:rsidP="00A353E3">
            <w:pPr>
              <w:pStyle w:val="Tabletex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r>
    </w:tbl>
    <w:p w14:paraId="3FADC00F" w14:textId="77777777" w:rsidR="00715D15" w:rsidRDefault="00715D15" w:rsidP="00715D15">
      <w:pPr>
        <w:rPr>
          <w:noProof/>
          <w:color w:val="775F55" w:themeColor="text2"/>
          <w:sz w:val="32"/>
          <w:szCs w:val="32"/>
        </w:rPr>
      </w:pPr>
    </w:p>
    <w:p w14:paraId="07ADCA9B" w14:textId="77777777" w:rsidR="004A4F51" w:rsidRPr="00715B5D" w:rsidRDefault="004A4F51" w:rsidP="00715B5D">
      <w:pPr>
        <w:rPr>
          <w:b/>
          <w:bCs/>
          <w:i/>
          <w:color w:val="E0CAA3" w:themeColor="background2" w:themeShade="E6"/>
        </w:rPr>
      </w:pPr>
      <w:r w:rsidRPr="00416F0B">
        <w:rPr>
          <w:rStyle w:val="Strong"/>
          <w:i/>
          <w:color w:val="E0CAA3" w:themeColor="background2" w:themeShade="E6"/>
        </w:rPr>
        <w:t xml:space="preserve">Example:  </w:t>
      </w:r>
    </w:p>
    <w:tbl>
      <w:tblPr>
        <w:tblStyle w:val="GridTable1Light-Accent2"/>
        <w:tblW w:w="4471" w:type="pct"/>
        <w:tblLayout w:type="fixed"/>
        <w:tblCellMar>
          <w:left w:w="0" w:type="dxa"/>
          <w:right w:w="0" w:type="dxa"/>
        </w:tblCellMar>
        <w:tblLook w:val="04A0" w:firstRow="1" w:lastRow="0" w:firstColumn="1" w:lastColumn="0" w:noHBand="0" w:noVBand="1"/>
      </w:tblPr>
      <w:tblGrid>
        <w:gridCol w:w="1350"/>
        <w:gridCol w:w="1259"/>
        <w:gridCol w:w="720"/>
        <w:gridCol w:w="990"/>
        <w:gridCol w:w="2070"/>
        <w:gridCol w:w="1081"/>
        <w:gridCol w:w="900"/>
      </w:tblGrid>
      <w:tr w:rsidR="00EE61F7" w14:paraId="15F5AEB8" w14:textId="77777777" w:rsidTr="006300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0" w:type="dxa"/>
            <w:tcBorders>
              <w:top w:val="nil"/>
              <w:left w:val="nil"/>
            </w:tcBorders>
            <w:vAlign w:val="bottom"/>
          </w:tcPr>
          <w:p w14:paraId="3142625E" w14:textId="77777777" w:rsidR="00EE61F7" w:rsidRPr="00F5212F" w:rsidRDefault="00EE61F7" w:rsidP="00E80AE0">
            <w:pPr>
              <w:pStyle w:val="Tabletext"/>
              <w:jc w:val="center"/>
              <w:rPr>
                <w:lang w:val="vi-VN"/>
              </w:rPr>
            </w:pPr>
            <w:proofErr w:type="spellStart"/>
            <w:r>
              <w:t>RoomI</w:t>
            </w:r>
            <w:proofErr w:type="spellEnd"/>
            <w:r>
              <w:rPr>
                <w:lang w:val="vi-VN"/>
              </w:rPr>
              <w:t>D</w:t>
            </w:r>
          </w:p>
        </w:tc>
        <w:tc>
          <w:tcPr>
            <w:tcW w:w="1259" w:type="dxa"/>
            <w:tcBorders>
              <w:top w:val="nil"/>
            </w:tcBorders>
            <w:vAlign w:val="bottom"/>
          </w:tcPr>
          <w:p w14:paraId="5AC4839E"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Name Dom</w:t>
            </w:r>
          </w:p>
        </w:tc>
        <w:tc>
          <w:tcPr>
            <w:tcW w:w="720" w:type="dxa"/>
            <w:tcBorders>
              <w:top w:val="nil"/>
            </w:tcBorders>
            <w:vAlign w:val="bottom"/>
          </w:tcPr>
          <w:p w14:paraId="3FFA2B93"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Floor</w:t>
            </w:r>
          </w:p>
        </w:tc>
        <w:tc>
          <w:tcPr>
            <w:tcW w:w="990" w:type="dxa"/>
            <w:tcBorders>
              <w:top w:val="nil"/>
              <w:right w:val="nil"/>
            </w:tcBorders>
            <w:vAlign w:val="bottom"/>
          </w:tcPr>
          <w:p w14:paraId="7B6684CF"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Location</w:t>
            </w:r>
          </w:p>
        </w:tc>
        <w:tc>
          <w:tcPr>
            <w:tcW w:w="2070" w:type="dxa"/>
            <w:tcBorders>
              <w:top w:val="nil"/>
            </w:tcBorders>
          </w:tcPr>
          <w:p w14:paraId="2701F44F"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Number Bed</w:t>
            </w:r>
          </w:p>
        </w:tc>
        <w:tc>
          <w:tcPr>
            <w:tcW w:w="1081" w:type="dxa"/>
            <w:tcBorders>
              <w:top w:val="nil"/>
              <w:right w:val="nil"/>
            </w:tcBorders>
          </w:tcPr>
          <w:p w14:paraId="11063EF6"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Gender</w:t>
            </w:r>
          </w:p>
        </w:tc>
        <w:tc>
          <w:tcPr>
            <w:tcW w:w="900" w:type="dxa"/>
            <w:tcBorders>
              <w:top w:val="nil"/>
              <w:right w:val="nil"/>
            </w:tcBorders>
          </w:tcPr>
          <w:p w14:paraId="37AA290D" w14:textId="77777777" w:rsidR="00EE61F7" w:rsidRPr="00EE61F7" w:rsidRDefault="00EE61F7" w:rsidP="00A353E3">
            <w:pPr>
              <w:pStyle w:val="Tabletext"/>
              <w:jc w:val="center"/>
              <w:cnfStyle w:val="100000000000" w:firstRow="1" w:lastRow="0" w:firstColumn="0" w:lastColumn="0" w:oddVBand="0" w:evenVBand="0" w:oddHBand="0" w:evenHBand="0" w:firstRowFirstColumn="0" w:firstRowLastColumn="0" w:lastRowFirstColumn="0" w:lastRowLastColumn="0"/>
            </w:pPr>
            <w:r>
              <w:t>Status</w:t>
            </w:r>
          </w:p>
        </w:tc>
      </w:tr>
      <w:tr w:rsidR="00EE61F7" w14:paraId="18A6D3AC" w14:textId="77777777" w:rsidTr="006300E2">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14:paraId="0D3C77E7" w14:textId="77777777" w:rsidR="00EE61F7" w:rsidRPr="00EE61F7" w:rsidRDefault="00EE61F7" w:rsidP="00EE61F7">
            <w:pPr>
              <w:pStyle w:val="Tabletext"/>
              <w:rPr>
                <w:b w:val="0"/>
                <w:sz w:val="18"/>
              </w:rPr>
            </w:pPr>
            <w:r>
              <w:rPr>
                <w:b w:val="0"/>
                <w:sz w:val="18"/>
              </w:rPr>
              <w:t>A2056</w:t>
            </w:r>
          </w:p>
        </w:tc>
        <w:tc>
          <w:tcPr>
            <w:tcW w:w="1259" w:type="dxa"/>
          </w:tcPr>
          <w:p w14:paraId="63D08F17" w14:textId="77777777" w:rsidR="00EE61F7" w:rsidRPr="00EE61F7" w:rsidRDefault="00EE61F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A</w:t>
            </w:r>
          </w:p>
        </w:tc>
        <w:tc>
          <w:tcPr>
            <w:tcW w:w="720" w:type="dxa"/>
          </w:tcPr>
          <w:p w14:paraId="530E4BB5" w14:textId="77777777" w:rsidR="00EE61F7" w:rsidRPr="00EE61F7" w:rsidRDefault="00EE61F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990" w:type="dxa"/>
            <w:tcBorders>
              <w:right w:val="nil"/>
            </w:tcBorders>
          </w:tcPr>
          <w:p w14:paraId="667B3D3D" w14:textId="77777777" w:rsidR="00EE61F7" w:rsidRPr="00EE61F7" w:rsidRDefault="00EE61F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Left</w:t>
            </w:r>
          </w:p>
        </w:tc>
        <w:tc>
          <w:tcPr>
            <w:tcW w:w="2070" w:type="dxa"/>
          </w:tcPr>
          <w:p w14:paraId="20E928E0" w14:textId="77777777" w:rsidR="00EE61F7" w:rsidRPr="00EE61F7" w:rsidRDefault="00EE61F7" w:rsidP="00A353E3">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081" w:type="dxa"/>
            <w:tcBorders>
              <w:right w:val="nil"/>
            </w:tcBorders>
          </w:tcPr>
          <w:p w14:paraId="2BD1D971" w14:textId="77777777" w:rsidR="00EE61F7" w:rsidRPr="00EE61F7" w:rsidRDefault="00EE61F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14:paraId="2C8F8324" w14:textId="77777777" w:rsidR="00EE61F7" w:rsidRPr="00EE61F7" w:rsidRDefault="00EE61F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EE61F7" w14:paraId="2C45A749" w14:textId="77777777" w:rsidTr="006300E2">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14:paraId="53132DEC" w14:textId="77777777" w:rsidR="00EE61F7" w:rsidRPr="006300E2" w:rsidRDefault="006300E2" w:rsidP="00A353E3">
            <w:pPr>
              <w:pStyle w:val="Tabletext"/>
              <w:rPr>
                <w:b w:val="0"/>
                <w:sz w:val="18"/>
              </w:rPr>
            </w:pPr>
            <w:r>
              <w:rPr>
                <w:b w:val="0"/>
                <w:sz w:val="18"/>
              </w:rPr>
              <w:t>D2064</w:t>
            </w:r>
          </w:p>
        </w:tc>
        <w:tc>
          <w:tcPr>
            <w:tcW w:w="1259" w:type="dxa"/>
          </w:tcPr>
          <w:p w14:paraId="21D598AB"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D</w:t>
            </w:r>
          </w:p>
        </w:tc>
        <w:tc>
          <w:tcPr>
            <w:tcW w:w="720" w:type="dxa"/>
          </w:tcPr>
          <w:p w14:paraId="1A4E9B1C"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990" w:type="dxa"/>
            <w:tcBorders>
              <w:right w:val="nil"/>
            </w:tcBorders>
          </w:tcPr>
          <w:p w14:paraId="54A1437C"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Left</w:t>
            </w:r>
          </w:p>
        </w:tc>
        <w:tc>
          <w:tcPr>
            <w:tcW w:w="2070" w:type="dxa"/>
          </w:tcPr>
          <w:p w14:paraId="49A6BC5F" w14:textId="77777777" w:rsidR="00EE61F7" w:rsidRPr="006300E2" w:rsidRDefault="006300E2" w:rsidP="00A353E3">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1081" w:type="dxa"/>
            <w:tcBorders>
              <w:right w:val="nil"/>
            </w:tcBorders>
          </w:tcPr>
          <w:p w14:paraId="1C955790"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14:paraId="284CFAFE"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EE61F7" w14:paraId="672DB207" w14:textId="77777777" w:rsidTr="006300E2">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14:paraId="072F5A2A" w14:textId="77777777" w:rsidR="00EE61F7" w:rsidRPr="006300E2" w:rsidRDefault="006300E2" w:rsidP="00A353E3">
            <w:pPr>
              <w:pStyle w:val="Tabletext"/>
              <w:rPr>
                <w:b w:val="0"/>
                <w:sz w:val="18"/>
              </w:rPr>
            </w:pPr>
            <w:r>
              <w:rPr>
                <w:b w:val="0"/>
                <w:sz w:val="18"/>
              </w:rPr>
              <w:t>C3015</w:t>
            </w:r>
          </w:p>
        </w:tc>
        <w:tc>
          <w:tcPr>
            <w:tcW w:w="1259" w:type="dxa"/>
          </w:tcPr>
          <w:p w14:paraId="3EA2AB0A"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w:t>
            </w:r>
          </w:p>
        </w:tc>
        <w:tc>
          <w:tcPr>
            <w:tcW w:w="720" w:type="dxa"/>
          </w:tcPr>
          <w:p w14:paraId="018877CD"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3</w:t>
            </w:r>
          </w:p>
        </w:tc>
        <w:tc>
          <w:tcPr>
            <w:tcW w:w="990" w:type="dxa"/>
            <w:tcBorders>
              <w:right w:val="nil"/>
            </w:tcBorders>
          </w:tcPr>
          <w:p w14:paraId="6B68ACCA"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Right</w:t>
            </w:r>
          </w:p>
        </w:tc>
        <w:tc>
          <w:tcPr>
            <w:tcW w:w="2070" w:type="dxa"/>
          </w:tcPr>
          <w:p w14:paraId="29B9BFDD" w14:textId="77777777" w:rsidR="00EE61F7" w:rsidRPr="006C2AE0" w:rsidRDefault="006300E2" w:rsidP="006300E2">
            <w:pPr>
              <w:pStyle w:val="Tabletext"/>
              <w:ind w:left="0"/>
              <w:cnfStyle w:val="000000000000" w:firstRow="0" w:lastRow="0" w:firstColumn="0" w:lastColumn="0" w:oddVBand="0" w:evenVBand="0" w:oddHBand="0" w:evenHBand="0" w:firstRowFirstColumn="0" w:firstRowLastColumn="0" w:lastRowFirstColumn="0" w:lastRowLastColumn="0"/>
              <w:rPr>
                <w:sz w:val="18"/>
                <w:lang w:val="vi-VN"/>
              </w:rPr>
            </w:pPr>
            <w:r>
              <w:rPr>
                <w:sz w:val="18"/>
              </w:rPr>
              <w:t>5</w:t>
            </w:r>
          </w:p>
        </w:tc>
        <w:tc>
          <w:tcPr>
            <w:tcW w:w="1081" w:type="dxa"/>
            <w:tcBorders>
              <w:right w:val="nil"/>
            </w:tcBorders>
          </w:tcPr>
          <w:p w14:paraId="560257AD" w14:textId="77777777" w:rsidR="00EE61F7" w:rsidRPr="006300E2" w:rsidRDefault="006300E2"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F</w:t>
            </w:r>
          </w:p>
        </w:tc>
        <w:tc>
          <w:tcPr>
            <w:tcW w:w="900" w:type="dxa"/>
            <w:tcBorders>
              <w:right w:val="nil"/>
            </w:tcBorders>
          </w:tcPr>
          <w:p w14:paraId="32EA723F"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1</w:t>
            </w:r>
          </w:p>
        </w:tc>
      </w:tr>
      <w:tr w:rsidR="00EE61F7" w14:paraId="4FE00CAE" w14:textId="77777777" w:rsidTr="006300E2">
        <w:tc>
          <w:tcPr>
            <w:cnfStyle w:val="001000000000" w:firstRow="0" w:lastRow="0" w:firstColumn="1" w:lastColumn="0" w:oddVBand="0" w:evenVBand="0" w:oddHBand="0" w:evenHBand="0" w:firstRowFirstColumn="0" w:firstRowLastColumn="0" w:lastRowFirstColumn="0" w:lastRowLastColumn="0"/>
            <w:tcW w:w="1350" w:type="dxa"/>
            <w:tcBorders>
              <w:left w:val="nil"/>
            </w:tcBorders>
          </w:tcPr>
          <w:p w14:paraId="5F1399E5" w14:textId="77777777" w:rsidR="00EE61F7" w:rsidRPr="00C37CB7" w:rsidRDefault="00CB39B1" w:rsidP="00A353E3">
            <w:pPr>
              <w:pStyle w:val="Tabletext"/>
              <w:rPr>
                <w:b w:val="0"/>
                <w:sz w:val="18"/>
              </w:rPr>
            </w:pPr>
            <w:r>
              <w:rPr>
                <w:b w:val="0"/>
                <w:sz w:val="18"/>
              </w:rPr>
              <w:t>A205</w:t>
            </w:r>
            <w:r w:rsidR="00C37CB7">
              <w:rPr>
                <w:b w:val="0"/>
                <w:sz w:val="18"/>
              </w:rPr>
              <w:t>8</w:t>
            </w:r>
          </w:p>
        </w:tc>
        <w:tc>
          <w:tcPr>
            <w:tcW w:w="1259" w:type="dxa"/>
          </w:tcPr>
          <w:p w14:paraId="0E03E0DA"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A</w:t>
            </w:r>
          </w:p>
        </w:tc>
        <w:tc>
          <w:tcPr>
            <w:tcW w:w="720" w:type="dxa"/>
          </w:tcPr>
          <w:p w14:paraId="45D5CBEF"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990" w:type="dxa"/>
            <w:tcBorders>
              <w:right w:val="nil"/>
            </w:tcBorders>
          </w:tcPr>
          <w:p w14:paraId="35FD6744" w14:textId="77777777" w:rsidR="00EE61F7" w:rsidRPr="00C37CB7" w:rsidRDefault="00CB39B1" w:rsidP="000F66CC">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w:t>
            </w:r>
            <w:r w:rsidR="000F66CC">
              <w:rPr>
                <w:sz w:val="18"/>
              </w:rPr>
              <w:t>Right</w:t>
            </w:r>
          </w:p>
        </w:tc>
        <w:tc>
          <w:tcPr>
            <w:tcW w:w="2070" w:type="dxa"/>
          </w:tcPr>
          <w:p w14:paraId="556F7491"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8</w:t>
            </w:r>
          </w:p>
        </w:tc>
        <w:tc>
          <w:tcPr>
            <w:tcW w:w="1081" w:type="dxa"/>
            <w:tcBorders>
              <w:right w:val="nil"/>
            </w:tcBorders>
          </w:tcPr>
          <w:p w14:paraId="2FD7C8DA"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M</w:t>
            </w:r>
          </w:p>
        </w:tc>
        <w:tc>
          <w:tcPr>
            <w:tcW w:w="900" w:type="dxa"/>
            <w:tcBorders>
              <w:right w:val="nil"/>
            </w:tcBorders>
          </w:tcPr>
          <w:p w14:paraId="04411570" w14:textId="77777777" w:rsidR="00EE61F7" w:rsidRPr="00C37CB7" w:rsidRDefault="00C37CB7" w:rsidP="00A353E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0</w:t>
            </w:r>
          </w:p>
        </w:tc>
      </w:tr>
    </w:tbl>
    <w:p w14:paraId="61534261" w14:textId="77777777" w:rsidR="00715D15" w:rsidRDefault="00715D15" w:rsidP="009D7AFD"/>
    <w:p w14:paraId="522674E7" w14:textId="77777777" w:rsidR="00430C69" w:rsidRDefault="00430C69" w:rsidP="00430C69">
      <w:pPr>
        <w:rPr>
          <w:rStyle w:val="Strong"/>
          <w:i/>
          <w:color w:val="E0CAA3" w:themeColor="background2" w:themeShade="E6"/>
        </w:rPr>
      </w:pPr>
      <w:r>
        <w:rPr>
          <w:rStyle w:val="Strong"/>
          <w:i/>
          <w:color w:val="E0CAA3" w:themeColor="background2" w:themeShade="E6"/>
        </w:rPr>
        <w:t>Code</w:t>
      </w:r>
      <w:r w:rsidRPr="00416F0B">
        <w:rPr>
          <w:rStyle w:val="Strong"/>
          <w:i/>
          <w:color w:val="E0CAA3" w:themeColor="background2" w:themeShade="E6"/>
        </w:rPr>
        <w:t xml:space="preserve">:  </w:t>
      </w:r>
    </w:p>
    <w:p w14:paraId="285FB0D0"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room</w:t>
      </w:r>
    </w:p>
    <w:p w14:paraId="7A0EEECE"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ROOM</w:t>
      </w:r>
      <w:r>
        <w:rPr>
          <w:rFonts w:ascii="Consolas" w:hAnsi="Consolas" w:cs="Consolas"/>
          <w:color w:val="808080"/>
          <w:kern w:val="0"/>
          <w:sz w:val="19"/>
          <w:szCs w:val="19"/>
          <w:highlight w:val="white"/>
        </w:rPr>
        <w:t>(</w:t>
      </w:r>
      <w:proofErr w:type="gramEnd"/>
    </w:p>
    <w:p w14:paraId="29EC4D79" w14:textId="77777777" w:rsidR="009D7F16" w:rsidRDefault="009D7F16" w:rsidP="006C73F7">
      <w:pPr>
        <w:autoSpaceDE w:val="0"/>
        <w:autoSpaceDN w:val="0"/>
        <w:adjustRightInd w:val="0"/>
        <w:spacing w:after="0"/>
        <w:ind w:left="720" w:right="0"/>
        <w:rPr>
          <w:rFonts w:ascii="Consolas" w:hAnsi="Consolas" w:cs="Consolas"/>
          <w:color w:val="000000"/>
          <w:kern w:val="0"/>
          <w:sz w:val="19"/>
          <w:szCs w:val="19"/>
          <w:highlight w:val="white"/>
        </w:rPr>
      </w:pP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RoomID</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LIKE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'[A-F][1-5][0-9][0-9][0-9][0-9]'</w:t>
      </w:r>
      <w:r>
        <w:rPr>
          <w:rFonts w:ascii="Consolas" w:hAnsi="Consolas" w:cs="Consolas"/>
          <w:color w:val="808080"/>
          <w:kern w:val="0"/>
          <w:sz w:val="19"/>
          <w:szCs w:val="19"/>
          <w:highlight w:val="white"/>
        </w:rPr>
        <w:t>),</w:t>
      </w:r>
    </w:p>
    <w:p w14:paraId="6964DF84"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[Name Dom]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FOREIGN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REFERENCES</w:t>
      </w:r>
      <w:r>
        <w:rPr>
          <w:rFonts w:ascii="Consolas" w:hAnsi="Consolas" w:cs="Consolas"/>
          <w:color w:val="000000"/>
          <w:kern w:val="0"/>
          <w:sz w:val="19"/>
          <w:szCs w:val="19"/>
          <w:highlight w:val="white"/>
        </w:rPr>
        <w:t xml:space="preserve"> DOM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[Name Dom]</w:t>
      </w:r>
      <w:r>
        <w:rPr>
          <w:rFonts w:ascii="Consolas" w:hAnsi="Consolas" w:cs="Consolas"/>
          <w:color w:val="808080"/>
          <w:kern w:val="0"/>
          <w:sz w:val="19"/>
          <w:szCs w:val="19"/>
          <w:highlight w:val="white"/>
        </w:rPr>
        <w:t>),</w:t>
      </w:r>
    </w:p>
    <w:p w14:paraId="5DDFAC82"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[FLOOR]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[FLOOR]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5</w:t>
      </w:r>
      <w:r>
        <w:rPr>
          <w:rFonts w:ascii="Consolas" w:hAnsi="Consolas" w:cs="Consolas"/>
          <w:color w:val="808080"/>
          <w:kern w:val="0"/>
          <w:sz w:val="19"/>
          <w:szCs w:val="19"/>
          <w:highlight w:val="white"/>
        </w:rPr>
        <w:t>),</w:t>
      </w:r>
    </w:p>
    <w:p w14:paraId="68E9E418"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[Location]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[Location]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'Left'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'Right'</w:t>
      </w:r>
      <w:r>
        <w:rPr>
          <w:rFonts w:ascii="Consolas" w:hAnsi="Consolas" w:cs="Consolas"/>
          <w:color w:val="808080"/>
          <w:kern w:val="0"/>
          <w:sz w:val="19"/>
          <w:szCs w:val="19"/>
          <w:highlight w:val="white"/>
        </w:rPr>
        <w:t>)),</w:t>
      </w:r>
    </w:p>
    <w:p w14:paraId="6FE069FF"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[Number Bed]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[Number Bed]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12</w:t>
      </w:r>
      <w:r>
        <w:rPr>
          <w:rFonts w:ascii="Consolas" w:hAnsi="Consolas" w:cs="Consolas"/>
          <w:color w:val="808080"/>
          <w:kern w:val="0"/>
          <w:sz w:val="19"/>
          <w:szCs w:val="19"/>
          <w:highlight w:val="white"/>
        </w:rPr>
        <w:t>),</w:t>
      </w:r>
    </w:p>
    <w:p w14:paraId="0F4F5074"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Gender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Gender </w:t>
      </w:r>
      <w:r>
        <w:rPr>
          <w:rFonts w:ascii="Consolas" w:hAnsi="Consolas" w:cs="Consolas"/>
          <w:color w:val="808080"/>
          <w:kern w:val="0"/>
          <w:sz w:val="19"/>
          <w:szCs w:val="19"/>
          <w:highlight w:val="white"/>
        </w:rPr>
        <w:t>IN(</w:t>
      </w:r>
      <w:r>
        <w:rPr>
          <w:rFonts w:ascii="Consolas" w:hAnsi="Consolas" w:cs="Consolas"/>
          <w:color w:val="FF0000"/>
          <w:kern w:val="0"/>
          <w:sz w:val="19"/>
          <w:szCs w:val="19"/>
          <w:highlight w:val="white"/>
        </w:rPr>
        <w:t>'F'</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'M'</w:t>
      </w:r>
      <w:r>
        <w:rPr>
          <w:rFonts w:ascii="Consolas" w:hAnsi="Consolas" w:cs="Consolas"/>
          <w:color w:val="808080"/>
          <w:kern w:val="0"/>
          <w:sz w:val="19"/>
          <w:szCs w:val="19"/>
          <w:highlight w:val="white"/>
        </w:rPr>
        <w:t>)),</w:t>
      </w:r>
    </w:p>
    <w:p w14:paraId="70CE2C82" w14:textId="77777777" w:rsidR="009D7F16" w:rsidRDefault="009D7F16" w:rsidP="009D7F1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[Status]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1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14:paraId="308E642C" w14:textId="77777777" w:rsidR="00083185" w:rsidRDefault="009D7F16" w:rsidP="009D7F16">
      <w:r>
        <w:rPr>
          <w:rFonts w:ascii="Consolas" w:hAnsi="Consolas" w:cs="Consolas"/>
          <w:color w:val="808080"/>
          <w:kern w:val="0"/>
          <w:sz w:val="19"/>
          <w:szCs w:val="19"/>
          <w:highlight w:val="white"/>
        </w:rPr>
        <w:t>)</w:t>
      </w:r>
    </w:p>
    <w:p w14:paraId="61A5CA05" w14:textId="77777777" w:rsidR="00A93BD3" w:rsidRDefault="00A93BD3" w:rsidP="0005792B">
      <w:pPr>
        <w:rPr>
          <w:rStyle w:val="Strong"/>
          <w:i/>
          <w:color w:val="E0CAA3" w:themeColor="background2" w:themeShade="E6"/>
        </w:rPr>
      </w:pPr>
    </w:p>
    <w:p w14:paraId="3043FA15" w14:textId="77777777" w:rsidR="00A93BD3" w:rsidRDefault="00A93BD3" w:rsidP="0005792B">
      <w:pPr>
        <w:rPr>
          <w:rStyle w:val="Strong"/>
          <w:i/>
          <w:color w:val="E0CAA3" w:themeColor="background2" w:themeShade="E6"/>
        </w:rPr>
      </w:pPr>
    </w:p>
    <w:p w14:paraId="3ADDD06B" w14:textId="77777777" w:rsidR="00A93BD3" w:rsidRDefault="00A93BD3" w:rsidP="0005792B">
      <w:pPr>
        <w:rPr>
          <w:rStyle w:val="Strong"/>
          <w:i/>
          <w:color w:val="E0CAA3" w:themeColor="background2" w:themeShade="E6"/>
        </w:rPr>
      </w:pPr>
    </w:p>
    <w:p w14:paraId="6A917C13" w14:textId="77777777" w:rsidR="00A93BD3" w:rsidRDefault="00A93BD3" w:rsidP="0005792B">
      <w:pPr>
        <w:rPr>
          <w:rStyle w:val="Strong"/>
          <w:i/>
          <w:color w:val="E0CAA3" w:themeColor="background2" w:themeShade="E6"/>
        </w:rPr>
      </w:pPr>
    </w:p>
    <w:p w14:paraId="6A51D19F" w14:textId="77777777" w:rsidR="0005792B" w:rsidRDefault="002849F7" w:rsidP="0005792B">
      <w:pPr>
        <w:rPr>
          <w:rStyle w:val="Strong"/>
          <w:i/>
          <w:color w:val="E0CAA3" w:themeColor="background2" w:themeShade="E6"/>
        </w:rPr>
      </w:pPr>
      <w:r>
        <w:rPr>
          <w:rStyle w:val="Strong"/>
          <w:i/>
          <w:color w:val="E0CAA3" w:themeColor="background2" w:themeShade="E6"/>
        </w:rPr>
        <w:lastRenderedPageBreak/>
        <w:t>Result</w:t>
      </w:r>
      <w:r w:rsidR="0005792B" w:rsidRPr="00416F0B">
        <w:rPr>
          <w:rStyle w:val="Strong"/>
          <w:i/>
          <w:color w:val="E0CAA3" w:themeColor="background2" w:themeShade="E6"/>
        </w:rPr>
        <w:t xml:space="preserve">:  </w:t>
      </w:r>
    </w:p>
    <w:p w14:paraId="5FE3B01B" w14:textId="77777777" w:rsidR="002849F7" w:rsidRPr="00715B5D" w:rsidRDefault="002849F7" w:rsidP="0005792B">
      <w:pPr>
        <w:rPr>
          <w:b/>
          <w:bCs/>
          <w:i/>
          <w:color w:val="E0CAA3" w:themeColor="background2" w:themeShade="E6"/>
        </w:rPr>
      </w:pPr>
      <w:r w:rsidRPr="002849F7">
        <w:rPr>
          <w:b/>
          <w:bCs/>
          <w:i/>
          <w:noProof/>
          <w:color w:val="E0CAA3" w:themeColor="background2" w:themeShade="E6"/>
        </w:rPr>
        <w:drawing>
          <wp:inline distT="0" distB="0" distL="0" distR="0" wp14:anchorId="1E9DAB2E" wp14:editId="21BCC9EC">
            <wp:extent cx="4105275" cy="904875"/>
            <wp:effectExtent l="0" t="0" r="9525" b="9525"/>
            <wp:docPr id="5" name="Picture 5" descr="C:\Users\HOAP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PN\Deskt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904875"/>
                    </a:xfrm>
                    <a:prstGeom prst="rect">
                      <a:avLst/>
                    </a:prstGeom>
                    <a:noFill/>
                    <a:ln>
                      <a:noFill/>
                    </a:ln>
                  </pic:spPr>
                </pic:pic>
              </a:graphicData>
            </a:graphic>
          </wp:inline>
        </w:drawing>
      </w:r>
    </w:p>
    <w:p w14:paraId="3CE7D280" w14:textId="77777777" w:rsidR="00083185" w:rsidRDefault="002D7A6F" w:rsidP="002D7A6F">
      <w:pPr>
        <w:pStyle w:val="Heading2"/>
        <w:numPr>
          <w:ilvl w:val="0"/>
          <w:numId w:val="24"/>
        </w:numPr>
      </w:pPr>
      <w:r>
        <w:t>SET-UP TRIGGER</w:t>
      </w:r>
    </w:p>
    <w:p w14:paraId="24835869" w14:textId="77777777" w:rsidR="00344D0D" w:rsidRPr="00344D0D" w:rsidRDefault="00525F73" w:rsidP="00344D0D">
      <w:r>
        <w:t>….</w:t>
      </w:r>
    </w:p>
    <w:sectPr w:rsidR="00344D0D" w:rsidRPr="00344D0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AC7A" w14:textId="77777777" w:rsidR="0055436C" w:rsidRDefault="0055436C">
      <w:r>
        <w:separator/>
      </w:r>
    </w:p>
    <w:p w14:paraId="79A497DD" w14:textId="77777777" w:rsidR="0055436C" w:rsidRDefault="0055436C"/>
  </w:endnote>
  <w:endnote w:type="continuationSeparator" w:id="0">
    <w:p w14:paraId="7F554165" w14:textId="77777777" w:rsidR="0055436C" w:rsidRDefault="0055436C">
      <w:r>
        <w:continuationSeparator/>
      </w:r>
    </w:p>
    <w:p w14:paraId="04BAC91D" w14:textId="77777777" w:rsidR="0055436C" w:rsidRDefault="005543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0403A" w14:paraId="05641EE0" w14:textId="77777777">
      <w:sdt>
        <w:sdtPr>
          <w:alias w:val="Date"/>
          <w:tag w:val=""/>
          <w:id w:val="-600561709"/>
          <w:placeholder>
            <w:docPart w:val="4FB3211B92004AE0AFB4BCFDBD604F59"/>
          </w:placeholder>
          <w:dataBinding w:prefixMappings="xmlns:ns0='http://schemas.microsoft.com/office/2006/coverPageProps' " w:xpath="/ns0:CoverPageProperties[1]/ns0:PublishDate[1]" w:storeItemID="{55AF091B-3C7A-41E3-B477-F2FDAA23CFDA}"/>
          <w:date w:fullDate="2018-03-20T00:00:00Z">
            <w:dateFormat w:val="M/d/yyyy"/>
            <w:lid w:val="en-US"/>
            <w:storeMappedDataAs w:val="dateTime"/>
            <w:calendar w:val="gregorian"/>
          </w:date>
        </w:sdtPr>
        <w:sdtContent>
          <w:tc>
            <w:tcPr>
              <w:tcW w:w="750" w:type="pct"/>
            </w:tcPr>
            <w:p w14:paraId="06D2B3DD" w14:textId="77777777" w:rsidR="00C0403A" w:rsidRDefault="00C0403A">
              <w:pPr>
                <w:pStyle w:val="Footer"/>
              </w:pPr>
              <w:r>
                <w:t>3/20/2018</w:t>
              </w:r>
            </w:p>
          </w:tc>
        </w:sdtContent>
      </w:sdt>
      <w:sdt>
        <w:sdtPr>
          <w:alias w:val="Title"/>
          <w:tag w:val=""/>
          <w:id w:val="1374816167"/>
          <w:placeholder>
            <w:docPart w:val="3E7D1B895D494E7A9CC409B19E053B39"/>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5C4AD8D6" w14:textId="77777777" w:rsidR="00C0403A" w:rsidRDefault="00C0403A">
              <w:pPr>
                <w:pStyle w:val="Footer"/>
                <w:jc w:val="center"/>
              </w:pPr>
              <w:r>
                <w:t>DBI202 – DATABASE SYSTEM OF DORM FPT UNIVERSITY</w:t>
              </w:r>
            </w:p>
          </w:tc>
        </w:sdtContent>
      </w:sdt>
      <w:tc>
        <w:tcPr>
          <w:tcW w:w="750" w:type="pct"/>
        </w:tcPr>
        <w:p w14:paraId="3E6D6262" w14:textId="77777777" w:rsidR="00C0403A" w:rsidRDefault="00C0403A">
          <w:pPr>
            <w:pStyle w:val="Footer"/>
            <w:jc w:val="right"/>
          </w:pPr>
          <w:r>
            <w:fldChar w:fldCharType="begin"/>
          </w:r>
          <w:r>
            <w:instrText xml:space="preserve"> PAGE  \* Arabic </w:instrText>
          </w:r>
          <w:r>
            <w:fldChar w:fldCharType="separate"/>
          </w:r>
          <w:r w:rsidR="00A763F1">
            <w:rPr>
              <w:noProof/>
            </w:rPr>
            <w:t>6</w:t>
          </w:r>
          <w:r>
            <w:fldChar w:fldCharType="end"/>
          </w:r>
        </w:p>
      </w:tc>
    </w:tr>
  </w:tbl>
  <w:p w14:paraId="6D011F9C" w14:textId="77777777" w:rsidR="00C0403A" w:rsidRDefault="00C04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2345" w14:textId="77777777" w:rsidR="0055436C" w:rsidRDefault="0055436C">
      <w:r>
        <w:separator/>
      </w:r>
    </w:p>
    <w:p w14:paraId="6EF2E907" w14:textId="77777777" w:rsidR="0055436C" w:rsidRDefault="0055436C"/>
  </w:footnote>
  <w:footnote w:type="continuationSeparator" w:id="0">
    <w:p w14:paraId="4BFB1E77" w14:textId="77777777" w:rsidR="0055436C" w:rsidRDefault="0055436C">
      <w:r>
        <w:continuationSeparator/>
      </w:r>
    </w:p>
    <w:p w14:paraId="7BCC961D" w14:textId="77777777" w:rsidR="0055436C" w:rsidRDefault="005543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F129" w14:textId="77777777" w:rsidR="00C0403A" w:rsidRDefault="00C0403A">
    <w:pPr>
      <w:pStyle w:val="Header"/>
    </w:pPr>
    <w:r>
      <w:t>DBI202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625237787">
    <w:abstractNumId w:val="0"/>
  </w:num>
  <w:num w:numId="2" w16cid:durableId="1595354547">
    <w:abstractNumId w:val="8"/>
  </w:num>
  <w:num w:numId="3" w16cid:durableId="892694336">
    <w:abstractNumId w:val="14"/>
  </w:num>
  <w:num w:numId="4" w16cid:durableId="391346572">
    <w:abstractNumId w:val="16"/>
  </w:num>
  <w:num w:numId="5" w16cid:durableId="301545070">
    <w:abstractNumId w:val="2"/>
  </w:num>
  <w:num w:numId="6" w16cid:durableId="296617212">
    <w:abstractNumId w:val="4"/>
  </w:num>
  <w:num w:numId="7" w16cid:durableId="102040916">
    <w:abstractNumId w:val="5"/>
  </w:num>
  <w:num w:numId="8" w16cid:durableId="613095964">
    <w:abstractNumId w:val="19"/>
  </w:num>
  <w:num w:numId="9" w16cid:durableId="1029647443">
    <w:abstractNumId w:val="24"/>
  </w:num>
  <w:num w:numId="10" w16cid:durableId="1852258282">
    <w:abstractNumId w:val="1"/>
  </w:num>
  <w:num w:numId="11" w16cid:durableId="1936548803">
    <w:abstractNumId w:val="12"/>
  </w:num>
  <w:num w:numId="12" w16cid:durableId="2009137284">
    <w:abstractNumId w:val="9"/>
  </w:num>
  <w:num w:numId="13" w16cid:durableId="134688839">
    <w:abstractNumId w:val="13"/>
  </w:num>
  <w:num w:numId="14" w16cid:durableId="674458606">
    <w:abstractNumId w:val="21"/>
  </w:num>
  <w:num w:numId="15" w16cid:durableId="196357192">
    <w:abstractNumId w:val="15"/>
  </w:num>
  <w:num w:numId="16" w16cid:durableId="1927155097">
    <w:abstractNumId w:val="10"/>
  </w:num>
  <w:num w:numId="17" w16cid:durableId="1266881825">
    <w:abstractNumId w:val="3"/>
  </w:num>
  <w:num w:numId="18" w16cid:durableId="1901164710">
    <w:abstractNumId w:val="20"/>
  </w:num>
  <w:num w:numId="19" w16cid:durableId="781074934">
    <w:abstractNumId w:val="6"/>
  </w:num>
  <w:num w:numId="20" w16cid:durableId="1184396841">
    <w:abstractNumId w:val="17"/>
  </w:num>
  <w:num w:numId="21" w16cid:durableId="965159801">
    <w:abstractNumId w:val="22"/>
  </w:num>
  <w:num w:numId="22" w16cid:durableId="1526023518">
    <w:abstractNumId w:val="26"/>
  </w:num>
  <w:num w:numId="23" w16cid:durableId="2084597870">
    <w:abstractNumId w:val="18"/>
  </w:num>
  <w:num w:numId="24" w16cid:durableId="518591438">
    <w:abstractNumId w:val="7"/>
  </w:num>
  <w:num w:numId="25" w16cid:durableId="1693069224">
    <w:abstractNumId w:val="11"/>
  </w:num>
  <w:num w:numId="26" w16cid:durableId="114182723">
    <w:abstractNumId w:val="23"/>
  </w:num>
  <w:num w:numId="27" w16cid:durableId="13582656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AB"/>
    <w:rsid w:val="000020A8"/>
    <w:rsid w:val="00005871"/>
    <w:rsid w:val="00011F8C"/>
    <w:rsid w:val="00013057"/>
    <w:rsid w:val="000140B0"/>
    <w:rsid w:val="0002114B"/>
    <w:rsid w:val="000238AA"/>
    <w:rsid w:val="00027165"/>
    <w:rsid w:val="000304ED"/>
    <w:rsid w:val="000306D8"/>
    <w:rsid w:val="00030971"/>
    <w:rsid w:val="00036D4F"/>
    <w:rsid w:val="00036F27"/>
    <w:rsid w:val="00046412"/>
    <w:rsid w:val="00046F80"/>
    <w:rsid w:val="000574E0"/>
    <w:rsid w:val="0005792B"/>
    <w:rsid w:val="0006057B"/>
    <w:rsid w:val="00066167"/>
    <w:rsid w:val="0007070B"/>
    <w:rsid w:val="000733C4"/>
    <w:rsid w:val="00083185"/>
    <w:rsid w:val="00086BE7"/>
    <w:rsid w:val="00086D06"/>
    <w:rsid w:val="000946CF"/>
    <w:rsid w:val="000A19E3"/>
    <w:rsid w:val="000B674C"/>
    <w:rsid w:val="000B7B99"/>
    <w:rsid w:val="000E1623"/>
    <w:rsid w:val="000E1836"/>
    <w:rsid w:val="000E31C0"/>
    <w:rsid w:val="000E4238"/>
    <w:rsid w:val="000F3CF9"/>
    <w:rsid w:val="000F66CC"/>
    <w:rsid w:val="00100121"/>
    <w:rsid w:val="00101197"/>
    <w:rsid w:val="00125D77"/>
    <w:rsid w:val="00126286"/>
    <w:rsid w:val="00134A84"/>
    <w:rsid w:val="00142881"/>
    <w:rsid w:val="001453E2"/>
    <w:rsid w:val="00146560"/>
    <w:rsid w:val="001611F6"/>
    <w:rsid w:val="00166942"/>
    <w:rsid w:val="00177170"/>
    <w:rsid w:val="001922D7"/>
    <w:rsid w:val="00193097"/>
    <w:rsid w:val="0019517E"/>
    <w:rsid w:val="001B076B"/>
    <w:rsid w:val="001B65AF"/>
    <w:rsid w:val="001C61FE"/>
    <w:rsid w:val="001D5804"/>
    <w:rsid w:val="001F6B5E"/>
    <w:rsid w:val="001F7947"/>
    <w:rsid w:val="002125AD"/>
    <w:rsid w:val="00214CB8"/>
    <w:rsid w:val="00217012"/>
    <w:rsid w:val="002244D6"/>
    <w:rsid w:val="00232774"/>
    <w:rsid w:val="0023324A"/>
    <w:rsid w:val="00237FC9"/>
    <w:rsid w:val="00245890"/>
    <w:rsid w:val="00250FC2"/>
    <w:rsid w:val="00257A17"/>
    <w:rsid w:val="002651E1"/>
    <w:rsid w:val="002802CC"/>
    <w:rsid w:val="00283791"/>
    <w:rsid w:val="002849F7"/>
    <w:rsid w:val="002929E4"/>
    <w:rsid w:val="00294186"/>
    <w:rsid w:val="002A0E96"/>
    <w:rsid w:val="002B1D06"/>
    <w:rsid w:val="002B1D23"/>
    <w:rsid w:val="002B2289"/>
    <w:rsid w:val="002B2731"/>
    <w:rsid w:val="002B5182"/>
    <w:rsid w:val="002D331F"/>
    <w:rsid w:val="002D3B74"/>
    <w:rsid w:val="002D5110"/>
    <w:rsid w:val="002D7A6F"/>
    <w:rsid w:val="002E3D56"/>
    <w:rsid w:val="002E4716"/>
    <w:rsid w:val="002F2F24"/>
    <w:rsid w:val="002F430F"/>
    <w:rsid w:val="002F5CF1"/>
    <w:rsid w:val="00311007"/>
    <w:rsid w:val="0031763C"/>
    <w:rsid w:val="00320B55"/>
    <w:rsid w:val="00322338"/>
    <w:rsid w:val="00335004"/>
    <w:rsid w:val="00344D0D"/>
    <w:rsid w:val="00356559"/>
    <w:rsid w:val="00360FB2"/>
    <w:rsid w:val="00363B11"/>
    <w:rsid w:val="003939F9"/>
    <w:rsid w:val="003A74D5"/>
    <w:rsid w:val="003B0584"/>
    <w:rsid w:val="003B216B"/>
    <w:rsid w:val="003B459A"/>
    <w:rsid w:val="003D1FF2"/>
    <w:rsid w:val="003D28E8"/>
    <w:rsid w:val="003D2BBD"/>
    <w:rsid w:val="003D312E"/>
    <w:rsid w:val="003D5192"/>
    <w:rsid w:val="003E218B"/>
    <w:rsid w:val="003F28A9"/>
    <w:rsid w:val="003F38A0"/>
    <w:rsid w:val="00403005"/>
    <w:rsid w:val="00405B6E"/>
    <w:rsid w:val="00406D33"/>
    <w:rsid w:val="00407FF9"/>
    <w:rsid w:val="00416F0B"/>
    <w:rsid w:val="00426ED2"/>
    <w:rsid w:val="00430C69"/>
    <w:rsid w:val="00430E49"/>
    <w:rsid w:val="004341E2"/>
    <w:rsid w:val="004342C7"/>
    <w:rsid w:val="0043465E"/>
    <w:rsid w:val="00435433"/>
    <w:rsid w:val="00436BF5"/>
    <w:rsid w:val="00463F1B"/>
    <w:rsid w:val="00497559"/>
    <w:rsid w:val="004A2475"/>
    <w:rsid w:val="004A4F51"/>
    <w:rsid w:val="004B33ED"/>
    <w:rsid w:val="004C4D5B"/>
    <w:rsid w:val="004C5A07"/>
    <w:rsid w:val="004D020E"/>
    <w:rsid w:val="004D533B"/>
    <w:rsid w:val="004E0666"/>
    <w:rsid w:val="004F23B9"/>
    <w:rsid w:val="004F7B51"/>
    <w:rsid w:val="00506259"/>
    <w:rsid w:val="00517667"/>
    <w:rsid w:val="0052070A"/>
    <w:rsid w:val="00525F73"/>
    <w:rsid w:val="00527F83"/>
    <w:rsid w:val="00533AEA"/>
    <w:rsid w:val="0055039C"/>
    <w:rsid w:val="0055436C"/>
    <w:rsid w:val="00564FAA"/>
    <w:rsid w:val="005718B8"/>
    <w:rsid w:val="00572531"/>
    <w:rsid w:val="00584EA4"/>
    <w:rsid w:val="005A73F2"/>
    <w:rsid w:val="005B3BF0"/>
    <w:rsid w:val="005C227E"/>
    <w:rsid w:val="005C4C2A"/>
    <w:rsid w:val="005D7BE1"/>
    <w:rsid w:val="005E474C"/>
    <w:rsid w:val="005E50A4"/>
    <w:rsid w:val="005E6C09"/>
    <w:rsid w:val="005F40AD"/>
    <w:rsid w:val="006005CE"/>
    <w:rsid w:val="00600DB4"/>
    <w:rsid w:val="00601428"/>
    <w:rsid w:val="0060380A"/>
    <w:rsid w:val="00606FB2"/>
    <w:rsid w:val="00616615"/>
    <w:rsid w:val="006167AB"/>
    <w:rsid w:val="00622245"/>
    <w:rsid w:val="006300E2"/>
    <w:rsid w:val="006378F9"/>
    <w:rsid w:val="006449E1"/>
    <w:rsid w:val="006470E8"/>
    <w:rsid w:val="00655CBF"/>
    <w:rsid w:val="00662C5C"/>
    <w:rsid w:val="006703DD"/>
    <w:rsid w:val="0067695E"/>
    <w:rsid w:val="0068221D"/>
    <w:rsid w:val="0068432F"/>
    <w:rsid w:val="0069357E"/>
    <w:rsid w:val="006965D8"/>
    <w:rsid w:val="006A1EAE"/>
    <w:rsid w:val="006C21BA"/>
    <w:rsid w:val="006C2AE0"/>
    <w:rsid w:val="006C315E"/>
    <w:rsid w:val="006C73F7"/>
    <w:rsid w:val="006D17D2"/>
    <w:rsid w:val="006D777B"/>
    <w:rsid w:val="006F2394"/>
    <w:rsid w:val="006F3752"/>
    <w:rsid w:val="006F5432"/>
    <w:rsid w:val="006F7D6C"/>
    <w:rsid w:val="00704BF9"/>
    <w:rsid w:val="007129E7"/>
    <w:rsid w:val="007154F8"/>
    <w:rsid w:val="00715B5D"/>
    <w:rsid w:val="00715D15"/>
    <w:rsid w:val="00726DC7"/>
    <w:rsid w:val="00734EDA"/>
    <w:rsid w:val="00735C06"/>
    <w:rsid w:val="00754455"/>
    <w:rsid w:val="0075710A"/>
    <w:rsid w:val="00764C80"/>
    <w:rsid w:val="00766126"/>
    <w:rsid w:val="007810D0"/>
    <w:rsid w:val="0079669F"/>
    <w:rsid w:val="007A7D33"/>
    <w:rsid w:val="007B0837"/>
    <w:rsid w:val="007B0A68"/>
    <w:rsid w:val="007C2B09"/>
    <w:rsid w:val="007C7729"/>
    <w:rsid w:val="007D0FA2"/>
    <w:rsid w:val="007D1B57"/>
    <w:rsid w:val="007D639A"/>
    <w:rsid w:val="007D7921"/>
    <w:rsid w:val="007E3B77"/>
    <w:rsid w:val="007E69B8"/>
    <w:rsid w:val="007F1DAB"/>
    <w:rsid w:val="007F618E"/>
    <w:rsid w:val="00804062"/>
    <w:rsid w:val="00816E2F"/>
    <w:rsid w:val="00834DAB"/>
    <w:rsid w:val="008358B9"/>
    <w:rsid w:val="00857C9A"/>
    <w:rsid w:val="008650FC"/>
    <w:rsid w:val="0086709B"/>
    <w:rsid w:val="0087456C"/>
    <w:rsid w:val="00886F36"/>
    <w:rsid w:val="008878F2"/>
    <w:rsid w:val="008918A4"/>
    <w:rsid w:val="00892BE2"/>
    <w:rsid w:val="00894393"/>
    <w:rsid w:val="00896AFC"/>
    <w:rsid w:val="008A0A70"/>
    <w:rsid w:val="008A53F6"/>
    <w:rsid w:val="008B7EEA"/>
    <w:rsid w:val="008C0619"/>
    <w:rsid w:val="008C2DCA"/>
    <w:rsid w:val="008C3265"/>
    <w:rsid w:val="008D0872"/>
    <w:rsid w:val="008D1EF7"/>
    <w:rsid w:val="008D56CE"/>
    <w:rsid w:val="008E0650"/>
    <w:rsid w:val="008E388B"/>
    <w:rsid w:val="008E5B58"/>
    <w:rsid w:val="008F00D6"/>
    <w:rsid w:val="008F57F5"/>
    <w:rsid w:val="00905671"/>
    <w:rsid w:val="009058B4"/>
    <w:rsid w:val="009101C2"/>
    <w:rsid w:val="00921AE3"/>
    <w:rsid w:val="00925618"/>
    <w:rsid w:val="00943DFE"/>
    <w:rsid w:val="00945E55"/>
    <w:rsid w:val="00964DA3"/>
    <w:rsid w:val="00967D31"/>
    <w:rsid w:val="0098202A"/>
    <w:rsid w:val="00987B42"/>
    <w:rsid w:val="00992131"/>
    <w:rsid w:val="00992E26"/>
    <w:rsid w:val="00993AC7"/>
    <w:rsid w:val="00996BF2"/>
    <w:rsid w:val="009A763B"/>
    <w:rsid w:val="009B0F86"/>
    <w:rsid w:val="009B114F"/>
    <w:rsid w:val="009B70DA"/>
    <w:rsid w:val="009C4576"/>
    <w:rsid w:val="009D2FF1"/>
    <w:rsid w:val="009D3976"/>
    <w:rsid w:val="009D7AFD"/>
    <w:rsid w:val="009D7F16"/>
    <w:rsid w:val="009D7F9E"/>
    <w:rsid w:val="009D7FA4"/>
    <w:rsid w:val="009E174E"/>
    <w:rsid w:val="009F025C"/>
    <w:rsid w:val="00A058B2"/>
    <w:rsid w:val="00A05A08"/>
    <w:rsid w:val="00A14129"/>
    <w:rsid w:val="00A2182E"/>
    <w:rsid w:val="00A366BB"/>
    <w:rsid w:val="00A5062F"/>
    <w:rsid w:val="00A5299E"/>
    <w:rsid w:val="00A55CF8"/>
    <w:rsid w:val="00A67A84"/>
    <w:rsid w:val="00A73DDF"/>
    <w:rsid w:val="00A763F1"/>
    <w:rsid w:val="00A82CBE"/>
    <w:rsid w:val="00A90321"/>
    <w:rsid w:val="00A905BB"/>
    <w:rsid w:val="00A93BD3"/>
    <w:rsid w:val="00A9446A"/>
    <w:rsid w:val="00A95FBD"/>
    <w:rsid w:val="00AA27E3"/>
    <w:rsid w:val="00AB7D7E"/>
    <w:rsid w:val="00AC164E"/>
    <w:rsid w:val="00AC2CFF"/>
    <w:rsid w:val="00AD60F1"/>
    <w:rsid w:val="00AE4621"/>
    <w:rsid w:val="00AE6187"/>
    <w:rsid w:val="00AF10EF"/>
    <w:rsid w:val="00AF1496"/>
    <w:rsid w:val="00AF3897"/>
    <w:rsid w:val="00AF4882"/>
    <w:rsid w:val="00B07F28"/>
    <w:rsid w:val="00B13853"/>
    <w:rsid w:val="00B25B25"/>
    <w:rsid w:val="00B31C29"/>
    <w:rsid w:val="00B350EB"/>
    <w:rsid w:val="00B3626A"/>
    <w:rsid w:val="00B40317"/>
    <w:rsid w:val="00B41536"/>
    <w:rsid w:val="00B45A3E"/>
    <w:rsid w:val="00B54E40"/>
    <w:rsid w:val="00B5507E"/>
    <w:rsid w:val="00B61C60"/>
    <w:rsid w:val="00B6267C"/>
    <w:rsid w:val="00B8392E"/>
    <w:rsid w:val="00B9000E"/>
    <w:rsid w:val="00B948F3"/>
    <w:rsid w:val="00BA46AC"/>
    <w:rsid w:val="00BA7E2C"/>
    <w:rsid w:val="00BB2BFA"/>
    <w:rsid w:val="00BB4436"/>
    <w:rsid w:val="00BC14FB"/>
    <w:rsid w:val="00BC1F45"/>
    <w:rsid w:val="00BC36EE"/>
    <w:rsid w:val="00BE4D07"/>
    <w:rsid w:val="00BF2BBA"/>
    <w:rsid w:val="00BF3F0C"/>
    <w:rsid w:val="00C0403A"/>
    <w:rsid w:val="00C118AC"/>
    <w:rsid w:val="00C377EA"/>
    <w:rsid w:val="00C37CB7"/>
    <w:rsid w:val="00C448A1"/>
    <w:rsid w:val="00C45229"/>
    <w:rsid w:val="00C467A6"/>
    <w:rsid w:val="00C5205A"/>
    <w:rsid w:val="00C570DC"/>
    <w:rsid w:val="00C64220"/>
    <w:rsid w:val="00C6691A"/>
    <w:rsid w:val="00C72C00"/>
    <w:rsid w:val="00C76163"/>
    <w:rsid w:val="00C771E1"/>
    <w:rsid w:val="00C77E24"/>
    <w:rsid w:val="00C90B26"/>
    <w:rsid w:val="00C966C5"/>
    <w:rsid w:val="00C97978"/>
    <w:rsid w:val="00CA3D60"/>
    <w:rsid w:val="00CA660F"/>
    <w:rsid w:val="00CA6865"/>
    <w:rsid w:val="00CB39B1"/>
    <w:rsid w:val="00CC0DF6"/>
    <w:rsid w:val="00CD080E"/>
    <w:rsid w:val="00CD0FBC"/>
    <w:rsid w:val="00CD20C0"/>
    <w:rsid w:val="00CD5EFE"/>
    <w:rsid w:val="00CE5095"/>
    <w:rsid w:val="00D0224B"/>
    <w:rsid w:val="00D0299B"/>
    <w:rsid w:val="00D02CF1"/>
    <w:rsid w:val="00D118EC"/>
    <w:rsid w:val="00D14BC5"/>
    <w:rsid w:val="00D25CA7"/>
    <w:rsid w:val="00D44A1A"/>
    <w:rsid w:val="00D555D8"/>
    <w:rsid w:val="00D55C6B"/>
    <w:rsid w:val="00D57002"/>
    <w:rsid w:val="00D66AAD"/>
    <w:rsid w:val="00D845AA"/>
    <w:rsid w:val="00D84760"/>
    <w:rsid w:val="00D91ED2"/>
    <w:rsid w:val="00D9417B"/>
    <w:rsid w:val="00D95CEF"/>
    <w:rsid w:val="00DA076A"/>
    <w:rsid w:val="00DA5650"/>
    <w:rsid w:val="00DB0D75"/>
    <w:rsid w:val="00DB0F23"/>
    <w:rsid w:val="00DB1C84"/>
    <w:rsid w:val="00DB38CC"/>
    <w:rsid w:val="00DB493D"/>
    <w:rsid w:val="00DB7CFD"/>
    <w:rsid w:val="00DC27F2"/>
    <w:rsid w:val="00DC4E1E"/>
    <w:rsid w:val="00DD6FAE"/>
    <w:rsid w:val="00DE6AFA"/>
    <w:rsid w:val="00E06632"/>
    <w:rsid w:val="00E06A27"/>
    <w:rsid w:val="00E12849"/>
    <w:rsid w:val="00E1771D"/>
    <w:rsid w:val="00E329C3"/>
    <w:rsid w:val="00E34A67"/>
    <w:rsid w:val="00E375C8"/>
    <w:rsid w:val="00E3778D"/>
    <w:rsid w:val="00E40333"/>
    <w:rsid w:val="00E40D90"/>
    <w:rsid w:val="00E416BA"/>
    <w:rsid w:val="00E53C03"/>
    <w:rsid w:val="00E55171"/>
    <w:rsid w:val="00E575C2"/>
    <w:rsid w:val="00E60AB0"/>
    <w:rsid w:val="00E612A3"/>
    <w:rsid w:val="00E72F64"/>
    <w:rsid w:val="00E80AE0"/>
    <w:rsid w:val="00E815E9"/>
    <w:rsid w:val="00E87D1E"/>
    <w:rsid w:val="00E90B2B"/>
    <w:rsid w:val="00E94D83"/>
    <w:rsid w:val="00E952B8"/>
    <w:rsid w:val="00EC1CCC"/>
    <w:rsid w:val="00EC2874"/>
    <w:rsid w:val="00ED2731"/>
    <w:rsid w:val="00ED2752"/>
    <w:rsid w:val="00ED3679"/>
    <w:rsid w:val="00ED7A56"/>
    <w:rsid w:val="00EE0348"/>
    <w:rsid w:val="00EE61F7"/>
    <w:rsid w:val="00EF3ABA"/>
    <w:rsid w:val="00EF5ADA"/>
    <w:rsid w:val="00F11639"/>
    <w:rsid w:val="00F13B2D"/>
    <w:rsid w:val="00F157AB"/>
    <w:rsid w:val="00F17C3E"/>
    <w:rsid w:val="00F20E86"/>
    <w:rsid w:val="00F24743"/>
    <w:rsid w:val="00F3185D"/>
    <w:rsid w:val="00F3596D"/>
    <w:rsid w:val="00F5212F"/>
    <w:rsid w:val="00F61D01"/>
    <w:rsid w:val="00F65DB6"/>
    <w:rsid w:val="00F7656D"/>
    <w:rsid w:val="00F93A65"/>
    <w:rsid w:val="00FA2DFB"/>
    <w:rsid w:val="00FA5598"/>
    <w:rsid w:val="00FC0A13"/>
    <w:rsid w:val="00FC0F88"/>
    <w:rsid w:val="00FE2B6F"/>
    <w:rsid w:val="00FE595D"/>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E64EE9"/>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ainam98@gmail.com" TargetMode="External"/><Relationship Id="rId18" Type="http://schemas.openxmlformats.org/officeDocument/2006/relationships/hyperlink" Target="mailto:Ducpvsecurity@gmai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mailto:Thaycacac@gmail.com" TargetMode="External"/><Relationship Id="rId17" Type="http://schemas.openxmlformats.org/officeDocument/2006/relationships/hyperlink" Target="mailto:Rutexp@gmail.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Dovesb04754@fpt.edu.v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Cuongnx98@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louhoang@gmail.com"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pPr>
            <w:pStyle w:val="681A2270B5B64287883A4DA6B64CE8A1"/>
          </w:pPr>
          <w:r>
            <w:t>[company name]</w:t>
          </w:r>
        </w:p>
      </w:docPartBody>
    </w:docPart>
    <w:docPart>
      <w:docPartPr>
        <w:name w:val="3E7D1B895D494E7A9CC409B19E053B39"/>
        <w:category>
          <w:name w:val="General"/>
          <w:gallery w:val="placeholder"/>
        </w:category>
        <w:types>
          <w:type w:val="bbPlcHdr"/>
        </w:types>
        <w:behaviors>
          <w:behavior w:val="content"/>
        </w:behaviors>
        <w:guid w:val="{A3200D5E-20BE-4FB8-BC15-87482F6F07FB}"/>
      </w:docPartPr>
      <w:docPartBody>
        <w:p w:rsidR="009E6547" w:rsidRDefault="009E6547" w:rsidP="009E6547">
          <w:pPr>
            <w:pStyle w:val="3E7D1B895D494E7A9CC409B19E053B39"/>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4FB3211B92004AE0AFB4BCFDBD604F59"/>
        <w:category>
          <w:name w:val="General"/>
          <w:gallery w:val="placeholder"/>
        </w:category>
        <w:types>
          <w:type w:val="bbPlcHdr"/>
        </w:types>
        <w:behaviors>
          <w:behavior w:val="content"/>
        </w:behaviors>
        <w:guid w:val="{9723114A-9E2B-4FE3-8565-8BE04A87E3BC}"/>
      </w:docPartPr>
      <w:docPartBody>
        <w:p w:rsidR="009E6547" w:rsidRDefault="009E6547" w:rsidP="009E6547">
          <w:pPr>
            <w:pStyle w:val="4FB3211B92004AE0AFB4BCFDBD604F59"/>
          </w:pPr>
          <w:r>
            <w:t>[Identify the key roles of members of your marketing team and the normal patterns of communication between roles. You can create a diagram or table to illustrate communication relationships.]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47"/>
    <w:rsid w:val="009E6547"/>
    <w:rsid w:val="00C65804"/>
    <w:rsid w:val="00D62BB3"/>
    <w:rsid w:val="00DB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sid w:val="009E6547"/>
    <w:rPr>
      <w:b/>
      <w:bCs/>
    </w:rPr>
  </w:style>
  <w:style w:type="paragraph" w:customStyle="1" w:styleId="681A2270B5B64287883A4DA6B64CE8A1">
    <w:name w:val="681A2270B5B64287883A4DA6B64CE8A1"/>
  </w:style>
  <w:style w:type="paragraph" w:customStyle="1" w:styleId="3E7D1B895D494E7A9CC409B19E053B39">
    <w:name w:val="3E7D1B895D494E7A9CC409B19E053B39"/>
    <w:rsid w:val="009E6547"/>
  </w:style>
  <w:style w:type="paragraph" w:customStyle="1" w:styleId="4FB3211B92004AE0AFB4BCFDBD604F59">
    <w:name w:val="4FB3211B92004AE0AFB4BCFDBD604F59"/>
    <w:rsid w:val="009E6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734A02B4-9003-4DD6-B63F-CA8895A3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780</TotalTime>
  <Pages>11</Pages>
  <Words>1318</Words>
  <Characters>7327</Characters>
  <Application>Microsoft Office Word</Application>
  <DocSecurity>0</DocSecurity>
  <Lines>486</Lines>
  <Paragraphs>320</Paragraphs>
  <ScaleCrop>false</ScaleCrop>
  <HeadingPairs>
    <vt:vector size="2" baseType="variant">
      <vt:variant>
        <vt:lpstr>Title</vt:lpstr>
      </vt:variant>
      <vt:variant>
        <vt:i4>1</vt:i4>
      </vt:variant>
    </vt:vector>
  </HeadingPairs>
  <TitlesOfParts>
    <vt:vector size="1" baseType="lpstr">
      <vt:lpstr>DBI202 – DATABASE SYSTEM OF DORM FPT UNIVERSITY</vt:lpstr>
    </vt:vector>
  </TitlesOfParts>
  <Company>Teacher: nguyen quynh chi</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DORM FPT UNIVERSITY</dc:title>
  <dc:creator>nguyen hai nam | se05123</dc:creator>
  <cp:keywords/>
  <cp:lastModifiedBy>BẢO LÂM LÊ</cp:lastModifiedBy>
  <cp:revision>447</cp:revision>
  <dcterms:created xsi:type="dcterms:W3CDTF">2018-03-17T08:00:00Z</dcterms:created>
  <dcterms:modified xsi:type="dcterms:W3CDTF">2023-02-12T15:01:00Z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GrammarlyDocumentId">
    <vt:lpwstr>16320ee096895f6e9838c7f7a5be1dd1a56eee4f4b0a6d5c307663048acd0680</vt:lpwstr>
  </property>
</Properties>
</file>